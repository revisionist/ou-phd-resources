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27" w:rsidRPr="00EB59C9" w:rsidRDefault="00DE3F3C" w:rsidP="00EB59C9">
      <w:pPr>
        <w:pStyle w:val="Heading3"/>
        <w:jc w:val="center"/>
        <w:rPr>
          <w:b w:val="0"/>
        </w:rPr>
      </w:pPr>
      <w:r>
        <w:rPr>
          <w:b w:val="0"/>
        </w:rPr>
        <w:t xml:space="preserve">Technical Details </w:t>
      </w:r>
      <w:r w:rsidR="007F3D3D">
        <w:rPr>
          <w:b w:val="0"/>
        </w:rPr>
        <w:t>Sheet</w:t>
      </w:r>
      <w:r w:rsidR="00271018">
        <w:rPr>
          <w:b w:val="0"/>
        </w:rPr>
        <w:t xml:space="preserve"> for Awareness Agent Testing</w:t>
      </w:r>
    </w:p>
    <w:p w:rsidR="00EB59C9" w:rsidRDefault="007F3D3D" w:rsidP="00EB59C9">
      <w:pPr>
        <w:pStyle w:val="Heading1"/>
        <w:jc w:val="center"/>
      </w:pPr>
      <w:r w:rsidRPr="007F3D3D">
        <w:t>Evaluating the Effectiveness of an 'Awareness Agent' in Managing Digital Information Overload</w:t>
      </w:r>
    </w:p>
    <w:p w:rsidR="007F3D3D" w:rsidRDefault="007F3D3D" w:rsidP="007F3D3D">
      <w:pPr>
        <w:spacing w:before="0"/>
        <w:ind w:left="851" w:right="851"/>
        <w:rPr>
          <w:i/>
        </w:rPr>
      </w:pPr>
    </w:p>
    <w:tbl>
      <w:tblPr>
        <w:tblStyle w:val="TableGrid"/>
        <w:tblW w:w="0" w:type="auto"/>
        <w:tblInd w:w="534" w:type="dxa"/>
        <w:tblLook w:val="04A0"/>
      </w:tblPr>
      <w:tblGrid>
        <w:gridCol w:w="1701"/>
        <w:gridCol w:w="2126"/>
        <w:gridCol w:w="4536"/>
      </w:tblGrid>
      <w:tr w:rsidR="00561887" w:rsidTr="0076717B">
        <w:tc>
          <w:tcPr>
            <w:tcW w:w="1701" w:type="dxa"/>
          </w:tcPr>
          <w:p w:rsidR="00561887" w:rsidRDefault="00561887" w:rsidP="00DE3F3C">
            <w:pPr>
              <w:pStyle w:val="Heading4"/>
            </w:pPr>
            <w:r>
              <w:t>Persona ID</w:t>
            </w:r>
          </w:p>
        </w:tc>
        <w:tc>
          <w:tcPr>
            <w:tcW w:w="2126" w:type="dxa"/>
          </w:tcPr>
          <w:p w:rsidR="00561887" w:rsidRDefault="00561887" w:rsidP="00DE3F3C">
            <w:pPr>
              <w:pStyle w:val="Heading4"/>
            </w:pPr>
            <w:r>
              <w:t>Persona Name</w:t>
            </w:r>
          </w:p>
        </w:tc>
        <w:tc>
          <w:tcPr>
            <w:tcW w:w="4536" w:type="dxa"/>
          </w:tcPr>
          <w:p w:rsidR="00561887" w:rsidRDefault="00561887" w:rsidP="00DE3F3C">
            <w:pPr>
              <w:pStyle w:val="Heading4"/>
            </w:pPr>
            <w:r>
              <w:t>Agent ID</w:t>
            </w:r>
          </w:p>
        </w:tc>
      </w:tr>
      <w:tr w:rsidR="00561887" w:rsidTr="0076717B">
        <w:trPr>
          <w:trHeight w:val="760"/>
        </w:trPr>
        <w:sdt>
          <w:sdtPr>
            <w:id w:val="-2038920467"/>
            <w:placeholder>
              <w:docPart w:val="9C7B4A02AE42486BB041ACBA4215F943"/>
            </w:placeholder>
            <w:text/>
          </w:sdtPr>
          <w:sdtContent>
            <w:tc>
              <w:tcPr>
                <w:tcW w:w="1701" w:type="dxa"/>
              </w:tcPr>
              <w:p w:rsidR="00561887" w:rsidRPr="00467DF5" w:rsidRDefault="003F513B" w:rsidP="003F513B">
                <w:pPr>
                  <w:pStyle w:val="Heading5"/>
                </w:pPr>
                <w:proofErr w:type="gramStart"/>
                <w:r>
                  <w:t>example</w:t>
                </w:r>
                <w:proofErr w:type="gramEnd"/>
              </w:p>
            </w:tc>
          </w:sdtContent>
        </w:sdt>
        <w:tc>
          <w:tcPr>
            <w:tcW w:w="2126" w:type="dxa"/>
          </w:tcPr>
          <w:p w:rsidR="00561887" w:rsidRPr="00467DF5" w:rsidRDefault="00054800" w:rsidP="003F513B">
            <w:pPr>
              <w:pStyle w:val="Heading5"/>
            </w:pPr>
            <w:sdt>
              <w:sdtPr>
                <w:id w:val="-2038920469"/>
                <w:placeholder>
                  <w:docPart w:val="0D00607A29DD4D80ABAC2B6D95AD49C8"/>
                </w:placeholder>
                <w:text/>
              </w:sdtPr>
              <w:sdtContent>
                <w:r w:rsidR="003F513B">
                  <w:t>Example</w:t>
                </w:r>
              </w:sdtContent>
            </w:sdt>
          </w:p>
        </w:tc>
        <w:tc>
          <w:tcPr>
            <w:tcW w:w="4536" w:type="dxa"/>
          </w:tcPr>
          <w:p w:rsidR="00561887" w:rsidRPr="00234CB5" w:rsidRDefault="00054800" w:rsidP="003F513B">
            <w:pPr>
              <w:pStyle w:val="Heading5"/>
            </w:pPr>
            <w:sdt>
              <w:sdtPr>
                <w:rPr>
                  <w:rFonts w:ascii="Courier New" w:hAnsi="Courier New" w:cs="Courier New"/>
                </w:rPr>
                <w:id w:val="-2038920329"/>
                <w:placeholder>
                  <w:docPart w:val="1F0836667C704EC3816759E9D5EFC20D"/>
                </w:placeholder>
                <w:text/>
              </w:sdtPr>
              <w:sdtContent>
                <w:r w:rsidR="003F513B" w:rsidRPr="003F513B">
                  <w:rPr>
                    <w:rFonts w:ascii="Courier New" w:hAnsi="Courier New" w:cs="Courier New"/>
                  </w:rPr>
                  <w:t>XXXXXXX</w:t>
                </w:r>
              </w:sdtContent>
            </w:sdt>
          </w:p>
        </w:tc>
      </w:tr>
    </w:tbl>
    <w:p w:rsidR="00A4220C" w:rsidRPr="00A4220C" w:rsidRDefault="00A4220C" w:rsidP="00A4220C">
      <w:pPr>
        <w:spacing w:before="240"/>
        <w:ind w:left="680" w:right="680"/>
        <w:rPr>
          <w:i/>
        </w:rPr>
      </w:pPr>
      <w:r w:rsidRPr="00A4220C">
        <w:rPr>
          <w:i/>
        </w:rPr>
        <w:t>This document contains the technical details required for a study participant to access the Awareness Agent study software.  The details are specific to the persona/agent listed above.  Please refer to the documentation for more information.</w:t>
      </w:r>
    </w:p>
    <w:p w:rsidR="00EB59C9" w:rsidRDefault="00911043" w:rsidP="00EB59C9">
      <w:pPr>
        <w:pStyle w:val="Heading2"/>
      </w:pPr>
      <w:r>
        <w:t>Slack</w:t>
      </w:r>
    </w:p>
    <w:p w:rsidR="00563231" w:rsidRDefault="00911043" w:rsidP="00563231">
      <w:r>
        <w:t xml:space="preserve">The study uses </w:t>
      </w:r>
      <w:r w:rsidR="00467DF5">
        <w:t>two</w:t>
      </w:r>
      <w:r>
        <w:t xml:space="preserve"> Slack workspaces, which have been set up for you.</w:t>
      </w:r>
      <w:r w:rsidR="00467DF5">
        <w:t xml:space="preserve">  We have created an account in Slack for you to use as your Persona; the login details for this are as follows:</w:t>
      </w:r>
    </w:p>
    <w:tbl>
      <w:tblPr>
        <w:tblStyle w:val="TableGrid"/>
        <w:tblW w:w="0" w:type="auto"/>
        <w:tblInd w:w="392" w:type="dxa"/>
        <w:tblLook w:val="04A0"/>
      </w:tblPr>
      <w:tblGrid>
        <w:gridCol w:w="3827"/>
        <w:gridCol w:w="3260"/>
      </w:tblGrid>
      <w:tr w:rsidR="00467DF5" w:rsidTr="000548D2">
        <w:tc>
          <w:tcPr>
            <w:tcW w:w="3827" w:type="dxa"/>
          </w:tcPr>
          <w:p w:rsidR="00467DF5" w:rsidRPr="00467DF5" w:rsidRDefault="00467DF5" w:rsidP="00467DF5">
            <w:pPr>
              <w:pStyle w:val="TableHeading"/>
            </w:pPr>
            <w:r w:rsidRPr="00467DF5">
              <w:t>Slack User ID</w:t>
            </w:r>
          </w:p>
        </w:tc>
        <w:tc>
          <w:tcPr>
            <w:tcW w:w="3260" w:type="dxa"/>
          </w:tcPr>
          <w:p w:rsidR="00467DF5" w:rsidRDefault="00467DF5" w:rsidP="00467DF5">
            <w:pPr>
              <w:pStyle w:val="TableHeading"/>
            </w:pPr>
            <w:r>
              <w:t>Password</w:t>
            </w:r>
          </w:p>
        </w:tc>
      </w:tr>
      <w:tr w:rsidR="00467DF5" w:rsidTr="000548D2">
        <w:sdt>
          <w:sdtPr>
            <w:id w:val="-2038920457"/>
            <w:placeholder>
              <w:docPart w:val="1C8180D98DDB457B8780DF64BE7799E6"/>
            </w:placeholder>
            <w:text/>
          </w:sdtPr>
          <w:sdtContent>
            <w:tc>
              <w:tcPr>
                <w:tcW w:w="3827" w:type="dxa"/>
              </w:tcPr>
              <w:p w:rsidR="00467DF5" w:rsidRDefault="00234CB5" w:rsidP="003F513B">
                <w:pPr>
                  <w:pStyle w:val="TableContent"/>
                </w:pPr>
                <w:r>
                  <w:t>awagpersona.</w:t>
                </w:r>
                <w:r w:rsidR="003F513B">
                  <w:t>example</w:t>
                </w:r>
                <w:r w:rsidR="000548D2" w:rsidRPr="000548D2">
                  <w:t>@</w:t>
                </w:r>
                <w:r w:rsidR="003F513B">
                  <w:t>example</w:t>
                </w:r>
                <w:r w:rsidR="000548D2" w:rsidRPr="000548D2">
                  <w:t>.com</w:t>
                </w:r>
              </w:p>
            </w:tc>
          </w:sdtContent>
        </w:sdt>
        <w:sdt>
          <w:sdtPr>
            <w:id w:val="-2038920453"/>
            <w:placeholder>
              <w:docPart w:val="EE945C93352E46D9B0A1A46E9FD34248"/>
            </w:placeholder>
            <w:text/>
          </w:sdtPr>
          <w:sdtContent>
            <w:tc>
              <w:tcPr>
                <w:tcW w:w="3260" w:type="dxa"/>
              </w:tcPr>
              <w:p w:rsidR="00467DF5" w:rsidRDefault="003F513B" w:rsidP="003F513B">
                <w:pPr>
                  <w:pStyle w:val="TableContent"/>
                </w:pPr>
                <w:r>
                  <w:t>XXXXXXX</w:t>
                </w:r>
              </w:p>
            </w:tc>
          </w:sdtContent>
        </w:sdt>
      </w:tr>
    </w:tbl>
    <w:p w:rsidR="00467DF5" w:rsidRDefault="00467DF5" w:rsidP="00467DF5">
      <w:pPr>
        <w:pStyle w:val="Heading4"/>
      </w:pPr>
      <w:r>
        <w:t>Slack Interaction Workspace</w:t>
      </w:r>
    </w:p>
    <w:p w:rsidR="00467DF5" w:rsidRDefault="00467DF5" w:rsidP="00563231">
      <w:r>
        <w:t>This is the workspace that you will use to interact with the Awareness Agent; it is where the agent will post content to channels for you to view, and where you can issue commands to the agent (if needed).</w:t>
      </w:r>
    </w:p>
    <w:tbl>
      <w:tblPr>
        <w:tblStyle w:val="TableGrid"/>
        <w:tblW w:w="0" w:type="auto"/>
        <w:tblInd w:w="392" w:type="dxa"/>
        <w:tblLook w:val="04A0"/>
      </w:tblPr>
      <w:tblGrid>
        <w:gridCol w:w="2126"/>
        <w:gridCol w:w="6004"/>
      </w:tblGrid>
      <w:tr w:rsidR="00467DF5" w:rsidTr="00467DF5">
        <w:tc>
          <w:tcPr>
            <w:tcW w:w="2126" w:type="dxa"/>
          </w:tcPr>
          <w:p w:rsidR="00467DF5" w:rsidRDefault="00467DF5" w:rsidP="00467DF5">
            <w:pPr>
              <w:pStyle w:val="TableHeading"/>
            </w:pPr>
            <w:r>
              <w:t>Workspace Name</w:t>
            </w:r>
          </w:p>
        </w:tc>
        <w:sdt>
          <w:sdtPr>
            <w:id w:val="-2038920450"/>
            <w:placeholder>
              <w:docPart w:val="5B0B12BB2D3446CE9C1A02805A6B9AE4"/>
            </w:placeholder>
            <w:text/>
          </w:sdtPr>
          <w:sdtContent>
            <w:tc>
              <w:tcPr>
                <w:tcW w:w="6004" w:type="dxa"/>
              </w:tcPr>
              <w:p w:rsidR="00467DF5" w:rsidRDefault="000548D2" w:rsidP="003F513B">
                <w:pPr>
                  <w:pStyle w:val="TableContent"/>
                </w:pPr>
                <w:r>
                  <w:t xml:space="preserve">Awareness Agent - </w:t>
                </w:r>
                <w:r w:rsidR="003F513B">
                  <w:t>Example</w:t>
                </w:r>
              </w:p>
            </w:tc>
          </w:sdtContent>
        </w:sdt>
      </w:tr>
      <w:tr w:rsidR="00696B4C" w:rsidTr="00467DF5">
        <w:tc>
          <w:tcPr>
            <w:tcW w:w="2126" w:type="dxa"/>
          </w:tcPr>
          <w:p w:rsidR="00696B4C" w:rsidRDefault="00696B4C" w:rsidP="00467DF5">
            <w:pPr>
              <w:pStyle w:val="TableHeading"/>
            </w:pPr>
            <w:r>
              <w:t>URL</w:t>
            </w:r>
          </w:p>
        </w:tc>
        <w:sdt>
          <w:sdtPr>
            <w:id w:val="-2038920445"/>
            <w:placeholder>
              <w:docPart w:val="BF66BB2BFC31440D8832585F9D39B70B"/>
            </w:placeholder>
            <w:text/>
          </w:sdtPr>
          <w:sdtContent>
            <w:tc>
              <w:tcPr>
                <w:tcW w:w="6004" w:type="dxa"/>
              </w:tcPr>
              <w:p w:rsidR="00696B4C" w:rsidRDefault="00696B4C" w:rsidP="00234CB5">
                <w:pPr>
                  <w:pStyle w:val="TableContent"/>
                </w:pPr>
                <w:r w:rsidRPr="000548D2">
                  <w:t>ht</w:t>
                </w:r>
                <w:r>
                  <w:t>tps://awag-</w:t>
                </w:r>
                <w:r w:rsidR="003F513B">
                  <w:t>example</w:t>
                </w:r>
                <w:r>
                  <w:t>.slack.com/</w:t>
                </w:r>
              </w:p>
            </w:tc>
          </w:sdtContent>
        </w:sdt>
      </w:tr>
      <w:tr w:rsidR="00467DF5" w:rsidTr="00467DF5">
        <w:tc>
          <w:tcPr>
            <w:tcW w:w="2126" w:type="dxa"/>
          </w:tcPr>
          <w:p w:rsidR="00467DF5" w:rsidRDefault="00467DF5" w:rsidP="00467DF5">
            <w:pPr>
              <w:pStyle w:val="TableHeading"/>
            </w:pPr>
            <w:r>
              <w:t>Admin URL</w:t>
            </w:r>
          </w:p>
        </w:tc>
        <w:sdt>
          <w:sdtPr>
            <w:id w:val="-2038920442"/>
            <w:placeholder>
              <w:docPart w:val="FEA327E1AC324140A1F840DB6ABF601D"/>
            </w:placeholder>
            <w:text/>
          </w:sdtPr>
          <w:sdtContent>
            <w:tc>
              <w:tcPr>
                <w:tcW w:w="6004" w:type="dxa"/>
              </w:tcPr>
              <w:p w:rsidR="00467DF5" w:rsidRDefault="00234CB5" w:rsidP="00467DF5">
                <w:pPr>
                  <w:pStyle w:val="TableContent"/>
                </w:pPr>
                <w:r w:rsidRPr="00CB4C5F">
                  <w:t>https://awag-</w:t>
                </w:r>
                <w:r w:rsidR="003F513B">
                  <w:t>example</w:t>
                </w:r>
                <w:r w:rsidRPr="00CB4C5F">
                  <w:t>.slack.com/admin</w:t>
                </w:r>
              </w:p>
            </w:tc>
          </w:sdtContent>
        </w:sdt>
      </w:tr>
    </w:tbl>
    <w:p w:rsidR="00BF0908" w:rsidRPr="00BF0908" w:rsidRDefault="00BF0908" w:rsidP="00BF0908">
      <w:pPr>
        <w:keepNext/>
        <w:keepLines/>
        <w:spacing w:before="280" w:after="60"/>
        <w:jc w:val="left"/>
        <w:outlineLvl w:val="3"/>
        <w:rPr>
          <w:rFonts w:asciiTheme="majorHAnsi" w:eastAsiaTheme="majorEastAsia" w:hAnsiTheme="majorHAnsi" w:cstheme="majorBidi"/>
          <w:b/>
          <w:bCs/>
          <w:i/>
          <w:iCs/>
          <w:color w:val="4F81BD" w:themeColor="accent1"/>
          <w:sz w:val="24"/>
        </w:rPr>
      </w:pPr>
      <w:r w:rsidRPr="00BF0908">
        <w:rPr>
          <w:rFonts w:asciiTheme="majorHAnsi" w:eastAsiaTheme="majorEastAsia" w:hAnsiTheme="majorHAnsi" w:cstheme="majorBidi"/>
          <w:b/>
          <w:bCs/>
          <w:i/>
          <w:iCs/>
          <w:color w:val="4F81BD" w:themeColor="accent1"/>
          <w:sz w:val="24"/>
        </w:rPr>
        <w:t xml:space="preserve">Slack </w:t>
      </w:r>
      <w:r>
        <w:rPr>
          <w:rFonts w:asciiTheme="majorHAnsi" w:eastAsiaTheme="majorEastAsia" w:hAnsiTheme="majorHAnsi" w:cstheme="majorBidi"/>
          <w:b/>
          <w:bCs/>
          <w:i/>
          <w:iCs/>
          <w:color w:val="4F81BD" w:themeColor="accent1"/>
          <w:sz w:val="24"/>
        </w:rPr>
        <w:t>Simulation</w:t>
      </w:r>
      <w:r w:rsidRPr="00BF0908">
        <w:rPr>
          <w:rFonts w:asciiTheme="majorHAnsi" w:eastAsiaTheme="majorEastAsia" w:hAnsiTheme="majorHAnsi" w:cstheme="majorBidi"/>
          <w:b/>
          <w:bCs/>
          <w:i/>
          <w:iCs/>
          <w:color w:val="4F81BD" w:themeColor="accent1"/>
          <w:sz w:val="24"/>
        </w:rPr>
        <w:t xml:space="preserve"> Workspace</w:t>
      </w:r>
    </w:p>
    <w:p w:rsidR="00BF0908" w:rsidRDefault="00BF0908" w:rsidP="00BF0908">
      <w:r>
        <w:t>Simulated content will be posted to this workspace by the study software, in the form of Slack messages to channels defined during the study setup process.  This synthetic content replicates real incoming content that the agent might be asked to process.</w:t>
      </w:r>
      <w:r w:rsidR="00135A3E">
        <w:t xml:space="preserve">  </w:t>
      </w:r>
      <w:r w:rsidR="00135A3E" w:rsidRPr="00135A3E">
        <w:t xml:space="preserve">For convenience we use a single Slack workspace as a medium for simulated content, but you should think of </w:t>
      </w:r>
      <w:r w:rsidR="00135A3E">
        <w:t xml:space="preserve">this </w:t>
      </w:r>
      <w:r w:rsidR="00135A3E" w:rsidRPr="00135A3E">
        <w:t xml:space="preserve">as potentially coming from multiple different </w:t>
      </w:r>
      <w:r w:rsidR="00135A3E">
        <w:t>sources.</w:t>
      </w:r>
      <w:r>
        <w:t xml:space="preserve"> </w:t>
      </w:r>
    </w:p>
    <w:tbl>
      <w:tblPr>
        <w:tblStyle w:val="TableGrid"/>
        <w:tblW w:w="0" w:type="auto"/>
        <w:tblInd w:w="392" w:type="dxa"/>
        <w:tblLook w:val="04A0"/>
      </w:tblPr>
      <w:tblGrid>
        <w:gridCol w:w="2126"/>
        <w:gridCol w:w="6004"/>
      </w:tblGrid>
      <w:tr w:rsidR="00BF0908" w:rsidRPr="00BF0908" w:rsidTr="00AA1126">
        <w:tc>
          <w:tcPr>
            <w:tcW w:w="2126" w:type="dxa"/>
          </w:tcPr>
          <w:p w:rsidR="00BF0908" w:rsidRPr="00BF0908" w:rsidRDefault="00BF0908" w:rsidP="00BF0908">
            <w:pPr>
              <w:keepNext/>
              <w:keepLines/>
              <w:spacing w:after="60"/>
              <w:outlineLvl w:val="4"/>
              <w:rPr>
                <w:rFonts w:asciiTheme="majorHAnsi" w:eastAsiaTheme="majorEastAsia" w:hAnsiTheme="majorHAnsi" w:cstheme="majorBidi"/>
                <w:color w:val="243F60" w:themeColor="accent1" w:themeShade="7F"/>
                <w:sz w:val="24"/>
              </w:rPr>
            </w:pPr>
            <w:r w:rsidRPr="00BF0908">
              <w:rPr>
                <w:rFonts w:asciiTheme="majorHAnsi" w:eastAsiaTheme="majorEastAsia" w:hAnsiTheme="majorHAnsi" w:cstheme="majorBidi"/>
                <w:color w:val="243F60" w:themeColor="accent1" w:themeShade="7F"/>
                <w:sz w:val="24"/>
              </w:rPr>
              <w:t>Workspace Name</w:t>
            </w:r>
          </w:p>
        </w:tc>
        <w:sdt>
          <w:sdtPr>
            <w:id w:val="-2038920434"/>
            <w:placeholder>
              <w:docPart w:val="6DA87AFAE6184890AACD4852E7694C89"/>
            </w:placeholder>
            <w:text/>
          </w:sdtPr>
          <w:sdtContent>
            <w:tc>
              <w:tcPr>
                <w:tcW w:w="6004" w:type="dxa"/>
              </w:tcPr>
              <w:p w:rsidR="00BF0908" w:rsidRPr="00BF0908" w:rsidRDefault="00F523F8" w:rsidP="003F513B">
                <w:proofErr w:type="spellStart"/>
                <w:r w:rsidRPr="00F523F8">
                  <w:t>AwAg</w:t>
                </w:r>
                <w:proofErr w:type="spellEnd"/>
                <w:r w:rsidRPr="00F523F8">
                  <w:t xml:space="preserve"> </w:t>
                </w:r>
                <w:proofErr w:type="spellStart"/>
                <w:r w:rsidRPr="00F523F8">
                  <w:t>Sim</w:t>
                </w:r>
                <w:proofErr w:type="spellEnd"/>
                <w:r w:rsidRPr="00F523F8">
                  <w:t xml:space="preserve"> - </w:t>
                </w:r>
                <w:r w:rsidR="003F513B">
                  <w:t>Example</w:t>
                </w:r>
              </w:p>
            </w:tc>
          </w:sdtContent>
        </w:sdt>
      </w:tr>
      <w:tr w:rsidR="00BF0908" w:rsidRPr="00BF0908" w:rsidTr="00AA1126">
        <w:tc>
          <w:tcPr>
            <w:tcW w:w="2126" w:type="dxa"/>
          </w:tcPr>
          <w:p w:rsidR="00BF0908" w:rsidRPr="00BF0908" w:rsidRDefault="00BF0908" w:rsidP="00BF0908">
            <w:pPr>
              <w:keepNext/>
              <w:keepLines/>
              <w:spacing w:after="60"/>
              <w:outlineLvl w:val="4"/>
              <w:rPr>
                <w:rFonts w:asciiTheme="majorHAnsi" w:eastAsiaTheme="majorEastAsia" w:hAnsiTheme="majorHAnsi" w:cstheme="majorBidi"/>
                <w:color w:val="243F60" w:themeColor="accent1" w:themeShade="7F"/>
                <w:sz w:val="24"/>
              </w:rPr>
            </w:pPr>
            <w:r w:rsidRPr="00BF0908">
              <w:rPr>
                <w:rFonts w:asciiTheme="majorHAnsi" w:eastAsiaTheme="majorEastAsia" w:hAnsiTheme="majorHAnsi" w:cstheme="majorBidi"/>
                <w:color w:val="243F60" w:themeColor="accent1" w:themeShade="7F"/>
                <w:sz w:val="24"/>
              </w:rPr>
              <w:t>URL</w:t>
            </w:r>
          </w:p>
        </w:tc>
        <w:sdt>
          <w:sdtPr>
            <w:rPr>
              <w:lang w:val="en-US"/>
            </w:rPr>
            <w:id w:val="-2038920433"/>
            <w:placeholder>
              <w:docPart w:val="070AB877C2174B8D9FF61876D630EEF8"/>
            </w:placeholder>
            <w:text/>
          </w:sdtPr>
          <w:sdtContent>
            <w:tc>
              <w:tcPr>
                <w:tcW w:w="6004" w:type="dxa"/>
              </w:tcPr>
              <w:p w:rsidR="00BF0908" w:rsidRPr="00BF0908" w:rsidRDefault="00F523F8" w:rsidP="00BF0908">
                <w:r w:rsidRPr="00F523F8">
                  <w:rPr>
                    <w:lang w:val="en-US"/>
                  </w:rPr>
                  <w:t>https://awag-</w:t>
                </w:r>
                <w:r>
                  <w:rPr>
                    <w:lang w:val="en-US"/>
                  </w:rPr>
                  <w:t>sim-</w:t>
                </w:r>
                <w:r w:rsidR="003F513B">
                  <w:rPr>
                    <w:lang w:val="en-US"/>
                  </w:rPr>
                  <w:t>example</w:t>
                </w:r>
                <w:r w:rsidRPr="00F523F8">
                  <w:rPr>
                    <w:lang w:val="en-US"/>
                  </w:rPr>
                  <w:t>.slack.com/</w:t>
                </w:r>
                <w:r w:rsidRPr="00F523F8">
                  <w:rPr>
                    <w:lang w:val="en-US"/>
                  </w:rPr>
                  <w:cr/>
                </w:r>
              </w:p>
            </w:tc>
          </w:sdtContent>
        </w:sdt>
      </w:tr>
      <w:tr w:rsidR="00BF0908" w:rsidRPr="00BF0908" w:rsidTr="00AA1126">
        <w:tc>
          <w:tcPr>
            <w:tcW w:w="2126" w:type="dxa"/>
          </w:tcPr>
          <w:p w:rsidR="00BF0908" w:rsidRPr="00BF0908" w:rsidRDefault="00BF0908" w:rsidP="00BF0908">
            <w:pPr>
              <w:keepNext/>
              <w:keepLines/>
              <w:spacing w:after="60"/>
              <w:outlineLvl w:val="4"/>
              <w:rPr>
                <w:rFonts w:asciiTheme="majorHAnsi" w:eastAsiaTheme="majorEastAsia" w:hAnsiTheme="majorHAnsi" w:cstheme="majorBidi"/>
                <w:color w:val="243F60" w:themeColor="accent1" w:themeShade="7F"/>
                <w:sz w:val="24"/>
              </w:rPr>
            </w:pPr>
            <w:r w:rsidRPr="00BF0908">
              <w:rPr>
                <w:rFonts w:asciiTheme="majorHAnsi" w:eastAsiaTheme="majorEastAsia" w:hAnsiTheme="majorHAnsi" w:cstheme="majorBidi"/>
                <w:color w:val="243F60" w:themeColor="accent1" w:themeShade="7F"/>
                <w:sz w:val="24"/>
              </w:rPr>
              <w:t>Admin URL</w:t>
            </w:r>
          </w:p>
        </w:tc>
        <w:sdt>
          <w:sdtPr>
            <w:rPr>
              <w:lang w:val="en-US"/>
            </w:rPr>
            <w:id w:val="-2038920432"/>
            <w:placeholder>
              <w:docPart w:val="12E7A5047801471DB5DEBDD373F2162B"/>
            </w:placeholder>
            <w:text/>
          </w:sdtPr>
          <w:sdtContent>
            <w:tc>
              <w:tcPr>
                <w:tcW w:w="6004" w:type="dxa"/>
              </w:tcPr>
              <w:p w:rsidR="00BF0908" w:rsidRPr="00BF0908" w:rsidRDefault="003F513B" w:rsidP="00BF0908">
                <w:r w:rsidRPr="00F523F8">
                  <w:rPr>
                    <w:lang w:val="en-US"/>
                  </w:rPr>
                  <w:t>https://awag-</w:t>
                </w:r>
                <w:r>
                  <w:rPr>
                    <w:lang w:val="en-US"/>
                  </w:rPr>
                  <w:t>sim-</w:t>
                </w:r>
                <w:r w:rsidRPr="00410550">
                  <w:rPr>
                    <w:lang w:val="en-US"/>
                  </w:rPr>
                  <w:t xml:space="preserve"> </w:t>
                </w:r>
                <w:r w:rsidRPr="00410550">
                  <w:rPr>
                    <w:lang w:val="en-US"/>
                  </w:rPr>
                  <w:t>example</w:t>
                </w:r>
                <w:r w:rsidRPr="00F523F8">
                  <w:rPr>
                    <w:lang w:val="en-US"/>
                  </w:rPr>
                  <w:t>.slack.com/admin</w:t>
                </w:r>
                <w:r w:rsidRPr="00F523F8">
                  <w:rPr>
                    <w:lang w:val="en-US"/>
                  </w:rPr>
                  <w:cr/>
                </w:r>
              </w:p>
            </w:tc>
          </w:sdtContent>
        </w:sdt>
      </w:tr>
    </w:tbl>
    <w:p w:rsidR="00135A3E" w:rsidRDefault="00135A3E" w:rsidP="00135A3E">
      <w:pPr>
        <w:rPr>
          <w:rFonts w:asciiTheme="majorHAnsi" w:eastAsiaTheme="majorEastAsia" w:hAnsiTheme="majorHAnsi" w:cstheme="majorBidi"/>
          <w:color w:val="4F81BD" w:themeColor="accent1"/>
          <w:sz w:val="24"/>
        </w:rPr>
      </w:pPr>
      <w:r>
        <w:br w:type="page"/>
      </w:r>
    </w:p>
    <w:p w:rsidR="00911043" w:rsidRDefault="00BF0908" w:rsidP="00BF0908">
      <w:pPr>
        <w:pStyle w:val="Heading4"/>
      </w:pPr>
      <w:r w:rsidRPr="00BF0908">
        <w:lastRenderedPageBreak/>
        <w:t xml:space="preserve">Slack </w:t>
      </w:r>
      <w:r>
        <w:t>Applications/Bots</w:t>
      </w:r>
    </w:p>
    <w:p w:rsidR="00BF0908" w:rsidRDefault="00BF0908" w:rsidP="00563231">
      <w:r>
        <w:t xml:space="preserve">The Awareness Agent </w:t>
      </w:r>
      <w:proofErr w:type="gramStart"/>
      <w:r>
        <w:t>interacts</w:t>
      </w:r>
      <w:proofErr w:type="gramEnd"/>
      <w:r>
        <w:t xml:space="preserve"> </w:t>
      </w:r>
      <w:r w:rsidR="00A4220C">
        <w:t xml:space="preserve">using three </w:t>
      </w:r>
      <w:r>
        <w:t>Slack application</w:t>
      </w:r>
      <w:r w:rsidR="00A4220C">
        <w:t xml:space="preserve">s </w:t>
      </w:r>
      <w:r>
        <w:t xml:space="preserve">which perform </w:t>
      </w:r>
      <w:r w:rsidR="00A4220C">
        <w:t xml:space="preserve">the following </w:t>
      </w:r>
      <w:r>
        <w:t>functions:</w:t>
      </w:r>
    </w:p>
    <w:p w:rsidR="00BF0908" w:rsidRDefault="00BF0908" w:rsidP="00BF0908">
      <w:pPr>
        <w:pStyle w:val="Heading5"/>
      </w:pPr>
      <w:r>
        <w:t>Slack Interact Application</w:t>
      </w:r>
    </w:p>
    <w:p w:rsidR="00A4220C" w:rsidRPr="00A4220C" w:rsidRDefault="00A4220C" w:rsidP="00A4220C">
      <w:r>
        <w:t>I</w:t>
      </w:r>
      <w:r w:rsidRPr="00A4220C">
        <w:t xml:space="preserve">nteraction with user, posting content, </w:t>
      </w:r>
      <w:proofErr w:type="gramStart"/>
      <w:r w:rsidRPr="00A4220C">
        <w:t>control</w:t>
      </w:r>
      <w:proofErr w:type="gramEnd"/>
      <w:r w:rsidRPr="00A4220C">
        <w:t xml:space="preserve"> functions</w:t>
      </w:r>
      <w:r>
        <w:t>.</w:t>
      </w:r>
    </w:p>
    <w:tbl>
      <w:tblPr>
        <w:tblStyle w:val="TableGrid"/>
        <w:tblW w:w="0" w:type="auto"/>
        <w:tblInd w:w="250" w:type="dxa"/>
        <w:tblLook w:val="04A0"/>
      </w:tblPr>
      <w:tblGrid>
        <w:gridCol w:w="2410"/>
        <w:gridCol w:w="5862"/>
      </w:tblGrid>
      <w:tr w:rsidR="00BF0908" w:rsidTr="00BF0908">
        <w:tc>
          <w:tcPr>
            <w:tcW w:w="2410" w:type="dxa"/>
          </w:tcPr>
          <w:p w:rsidR="00BF0908" w:rsidRDefault="00BF0908" w:rsidP="00BF0908">
            <w:pPr>
              <w:pStyle w:val="TableHeading"/>
            </w:pPr>
            <w:r>
              <w:t>Name</w:t>
            </w:r>
          </w:p>
        </w:tc>
        <w:tc>
          <w:tcPr>
            <w:tcW w:w="5862" w:type="dxa"/>
          </w:tcPr>
          <w:p w:rsidR="00BF0908" w:rsidRDefault="00054800" w:rsidP="00BF0908">
            <w:pPr>
              <w:pStyle w:val="TableContent"/>
            </w:pPr>
            <w:sdt>
              <w:sdtPr>
                <w:rPr>
                  <w:rFonts w:ascii="Arial" w:hAnsi="Arial" w:cs="Arial"/>
                  <w:color w:val="1D1C1D"/>
                  <w:shd w:val="clear" w:color="auto" w:fill="F8F8F8"/>
                </w:rPr>
                <w:id w:val="-2038920408"/>
                <w:placeholder>
                  <w:docPart w:val="3A5E38460A2E4DB98386C8755C112308"/>
                </w:placeholder>
                <w:text/>
              </w:sdtPr>
              <w:sdtContent>
                <w:r w:rsidR="009F734D" w:rsidRPr="009F734D">
                  <w:rPr>
                    <w:rFonts w:ascii="Arial" w:hAnsi="Arial" w:cs="Arial"/>
                    <w:color w:val="1D1C1D"/>
                    <w:shd w:val="clear" w:color="auto" w:fill="F8F8F8"/>
                  </w:rPr>
                  <w:t>Awareness Agent</w:t>
                </w:r>
              </w:sdtContent>
            </w:sdt>
          </w:p>
        </w:tc>
      </w:tr>
      <w:tr w:rsidR="00BF0908" w:rsidTr="00BF0908">
        <w:tc>
          <w:tcPr>
            <w:tcW w:w="2410" w:type="dxa"/>
          </w:tcPr>
          <w:p w:rsidR="00BF0908" w:rsidRDefault="00BF0908" w:rsidP="00BF0908">
            <w:pPr>
              <w:pStyle w:val="TableHeading"/>
            </w:pPr>
            <w:r>
              <w:t>App ID</w:t>
            </w:r>
          </w:p>
        </w:tc>
        <w:tc>
          <w:tcPr>
            <w:tcW w:w="5862" w:type="dxa"/>
          </w:tcPr>
          <w:p w:rsidR="00BF0908" w:rsidRDefault="00054800" w:rsidP="003F513B">
            <w:pPr>
              <w:pStyle w:val="TableContent"/>
            </w:pPr>
            <w:sdt>
              <w:sdtPr>
                <w:id w:val="-2038920405"/>
                <w:placeholder>
                  <w:docPart w:val="8F32E13E40794C8AA1D02B244BA87414"/>
                </w:placeholder>
                <w:text/>
              </w:sdtPr>
              <w:sdtContent>
                <w:r w:rsidR="003F513B">
                  <w:t>XXXXXX</w:t>
                </w:r>
              </w:sdtContent>
            </w:sdt>
          </w:p>
        </w:tc>
      </w:tr>
      <w:tr w:rsidR="00BF0908" w:rsidTr="00BF0908">
        <w:tc>
          <w:tcPr>
            <w:tcW w:w="2410" w:type="dxa"/>
          </w:tcPr>
          <w:p w:rsidR="00BF0908" w:rsidRDefault="00BF0908" w:rsidP="00BF0908">
            <w:pPr>
              <w:pStyle w:val="TableHeading"/>
            </w:pPr>
            <w:r>
              <w:t>Application URL</w:t>
            </w:r>
          </w:p>
        </w:tc>
        <w:tc>
          <w:tcPr>
            <w:tcW w:w="5862" w:type="dxa"/>
          </w:tcPr>
          <w:p w:rsidR="00BF0908" w:rsidRDefault="00054800" w:rsidP="003F513B">
            <w:pPr>
              <w:pStyle w:val="TableContent"/>
            </w:pPr>
            <w:sdt>
              <w:sdtPr>
                <w:id w:val="-2038920402"/>
                <w:placeholder>
                  <w:docPart w:val="8BD63EA4492847A3AE768349F21D54DE"/>
                </w:placeholder>
                <w:text/>
              </w:sdtPr>
              <w:sdtContent>
                <w:r w:rsidR="007472F8" w:rsidRPr="007472F8">
                  <w:t>https://api.slack.com/apps/</w:t>
                </w:r>
                <w:r w:rsidR="003F513B">
                  <w:t>XXXXXX</w:t>
                </w:r>
              </w:sdtContent>
            </w:sdt>
          </w:p>
        </w:tc>
      </w:tr>
      <w:tr w:rsidR="00BF0908" w:rsidTr="00BF0908">
        <w:tc>
          <w:tcPr>
            <w:tcW w:w="2410" w:type="dxa"/>
          </w:tcPr>
          <w:p w:rsidR="00BF0908" w:rsidRDefault="00BF0908" w:rsidP="00BF0908">
            <w:pPr>
              <w:pStyle w:val="TableHeading"/>
            </w:pPr>
            <w:r>
              <w:t>App Directory URL</w:t>
            </w:r>
          </w:p>
        </w:tc>
        <w:tc>
          <w:tcPr>
            <w:tcW w:w="5862" w:type="dxa"/>
          </w:tcPr>
          <w:p w:rsidR="00BF0908" w:rsidRDefault="003F513B" w:rsidP="003F513B">
            <w:pPr>
              <w:pStyle w:val="TableContent"/>
            </w:pPr>
            <w:sdt>
              <w:sdtPr>
                <w:rPr>
                  <w:lang w:val="en-US"/>
                </w:rPr>
                <w:id w:val="-2038920399"/>
                <w:placeholder>
                  <w:docPart w:val="0802BDA6BEE24F03BB0A6521F3C1AADD"/>
                </w:placeholder>
                <w:text/>
              </w:sdtPr>
              <w:sdtContent>
                <w:r w:rsidRPr="003F513B">
                  <w:rPr>
                    <w:lang w:val="en-US"/>
                  </w:rPr>
                  <w:t>https://awag-</w:t>
                </w:r>
                <w:r w:rsidRPr="001B618D">
                  <w:rPr>
                    <w:lang w:val="en-US"/>
                  </w:rPr>
                  <w:t>example</w:t>
                </w:r>
                <w:r w:rsidRPr="003F513B">
                  <w:rPr>
                    <w:lang w:val="en-US"/>
                  </w:rPr>
                  <w:t xml:space="preserve">.slack.com/apps/XXXXXX-awareness-agent- </w:t>
                </w:r>
                <w:r w:rsidRPr="003F513B">
                  <w:rPr>
                    <w:lang w:val="en-US"/>
                  </w:rPr>
                  <w:t>example</w:t>
                </w:r>
              </w:sdtContent>
            </w:sdt>
          </w:p>
        </w:tc>
      </w:tr>
      <w:tr w:rsidR="00BF0908" w:rsidTr="00BF0908">
        <w:tc>
          <w:tcPr>
            <w:tcW w:w="2410" w:type="dxa"/>
          </w:tcPr>
          <w:p w:rsidR="00BF0908" w:rsidRDefault="00BF0908" w:rsidP="00BF0908">
            <w:pPr>
              <w:pStyle w:val="TableHeading"/>
            </w:pPr>
            <w:r>
              <w:t>Installed Workspaces</w:t>
            </w:r>
          </w:p>
        </w:tc>
        <w:tc>
          <w:tcPr>
            <w:tcW w:w="5862" w:type="dxa"/>
          </w:tcPr>
          <w:p w:rsidR="00BF0908" w:rsidRDefault="00054800" w:rsidP="00696B4C">
            <w:pPr>
              <w:pStyle w:val="TableContent"/>
            </w:pPr>
            <w:sdt>
              <w:sdtPr>
                <w:id w:val="-2038920396"/>
                <w:placeholder>
                  <w:docPart w:val="FA2AA32C88984CEB998137976D0FAF2B"/>
                </w:placeholder>
                <w:text/>
              </w:sdtPr>
              <w:sdtContent>
                <w:r w:rsidR="00696B4C">
                  <w:t>INTERACT</w:t>
                </w:r>
              </w:sdtContent>
            </w:sdt>
          </w:p>
        </w:tc>
      </w:tr>
      <w:tr w:rsidR="00BF0908" w:rsidTr="00BF0908">
        <w:tc>
          <w:tcPr>
            <w:tcW w:w="2410" w:type="dxa"/>
          </w:tcPr>
          <w:p w:rsidR="00BF0908" w:rsidRDefault="00BF0908" w:rsidP="00BF0908">
            <w:pPr>
              <w:pStyle w:val="TableHeading"/>
            </w:pPr>
            <w:r>
              <w:t>Client ID</w:t>
            </w:r>
          </w:p>
        </w:tc>
        <w:tc>
          <w:tcPr>
            <w:tcW w:w="5862" w:type="dxa"/>
          </w:tcPr>
          <w:p w:rsidR="00BF0908" w:rsidRDefault="00054800" w:rsidP="003F513B">
            <w:pPr>
              <w:pStyle w:val="TableContent"/>
            </w:pPr>
            <w:sdt>
              <w:sdtPr>
                <w:id w:val="-2038920393"/>
                <w:placeholder>
                  <w:docPart w:val="B61BD28A669C435AA5886F4DA0216656"/>
                </w:placeholder>
                <w:text/>
              </w:sdtPr>
              <w:sdtContent>
                <w:r w:rsidR="003F513B">
                  <w:t>123456</w:t>
                </w:r>
                <w:r w:rsidR="007472F8" w:rsidRPr="007472F8">
                  <w:t>.</w:t>
                </w:r>
                <w:r w:rsidR="003F513B">
                  <w:t>9876543210</w:t>
                </w:r>
              </w:sdtContent>
            </w:sdt>
          </w:p>
        </w:tc>
      </w:tr>
      <w:tr w:rsidR="00BF0908" w:rsidTr="00BF0908">
        <w:tc>
          <w:tcPr>
            <w:tcW w:w="2410" w:type="dxa"/>
          </w:tcPr>
          <w:p w:rsidR="00BF0908" w:rsidRDefault="00BF0908" w:rsidP="00BF0908">
            <w:pPr>
              <w:pStyle w:val="TableHeading"/>
            </w:pPr>
            <w:r>
              <w:t>Client Secret</w:t>
            </w:r>
          </w:p>
        </w:tc>
        <w:tc>
          <w:tcPr>
            <w:tcW w:w="5862" w:type="dxa"/>
          </w:tcPr>
          <w:p w:rsidR="00BF0908" w:rsidRDefault="00054800" w:rsidP="003F513B">
            <w:pPr>
              <w:pStyle w:val="TableContent"/>
            </w:pPr>
            <w:sdt>
              <w:sdtPr>
                <w:id w:val="-2038920416"/>
                <w:placeholder>
                  <w:docPart w:val="135710DFB17A4BEFA68CFA30581FF7A3"/>
                </w:placeholder>
                <w:text/>
              </w:sdtPr>
              <w:sdtContent>
                <w:r w:rsidR="003F513B">
                  <w:t>abcdef1234</w:t>
                </w:r>
              </w:sdtContent>
            </w:sdt>
          </w:p>
        </w:tc>
      </w:tr>
    </w:tbl>
    <w:p w:rsidR="00561887" w:rsidRDefault="00561887" w:rsidP="00561887">
      <w:pPr>
        <w:pStyle w:val="Heading5"/>
      </w:pPr>
      <w:r>
        <w:t>Slack Acquire Application</w:t>
      </w:r>
    </w:p>
    <w:p w:rsidR="00A4220C" w:rsidRPr="00A4220C" w:rsidRDefault="00A4220C" w:rsidP="00A4220C">
      <w:proofErr w:type="gramStart"/>
      <w:r>
        <w:t>M</w:t>
      </w:r>
      <w:r w:rsidRPr="00A4220C">
        <w:t>onitors a Slack workspace for content</w:t>
      </w:r>
      <w:r>
        <w:t>.</w:t>
      </w:r>
      <w:proofErr w:type="gramEnd"/>
    </w:p>
    <w:tbl>
      <w:tblPr>
        <w:tblStyle w:val="TableGrid"/>
        <w:tblW w:w="0" w:type="auto"/>
        <w:tblInd w:w="250" w:type="dxa"/>
        <w:tblLook w:val="04A0"/>
      </w:tblPr>
      <w:tblGrid>
        <w:gridCol w:w="2410"/>
        <w:gridCol w:w="5862"/>
      </w:tblGrid>
      <w:tr w:rsidR="00561887" w:rsidTr="00AA1126">
        <w:tc>
          <w:tcPr>
            <w:tcW w:w="2410" w:type="dxa"/>
          </w:tcPr>
          <w:p w:rsidR="00561887" w:rsidRDefault="00561887" w:rsidP="00AA1126">
            <w:pPr>
              <w:pStyle w:val="TableHeading"/>
            </w:pPr>
            <w:r>
              <w:t>Name</w:t>
            </w:r>
          </w:p>
        </w:tc>
        <w:tc>
          <w:tcPr>
            <w:tcW w:w="5862" w:type="dxa"/>
          </w:tcPr>
          <w:p w:rsidR="00561887" w:rsidRDefault="00054800" w:rsidP="003F513B">
            <w:pPr>
              <w:pStyle w:val="TableContent"/>
            </w:pPr>
            <w:sdt>
              <w:sdtPr>
                <w:id w:val="-2038920378"/>
                <w:placeholder>
                  <w:docPart w:val="5CB06AECEE2645A5A9032ABC4A72D7C9"/>
                </w:placeholder>
                <w:text/>
              </w:sdtPr>
              <w:sdtContent>
                <w:r w:rsidR="007C6378" w:rsidRPr="007C6378">
                  <w:t>Awareness Agent Acquire (</w:t>
                </w:r>
                <w:r w:rsidR="003F513B">
                  <w:t>Example</w:t>
                </w:r>
                <w:r w:rsidR="007C6378" w:rsidRPr="007C6378">
                  <w:t>)</w:t>
                </w:r>
              </w:sdtContent>
            </w:sdt>
          </w:p>
        </w:tc>
      </w:tr>
      <w:tr w:rsidR="00561887" w:rsidTr="00AA1126">
        <w:tc>
          <w:tcPr>
            <w:tcW w:w="2410" w:type="dxa"/>
          </w:tcPr>
          <w:p w:rsidR="00561887" w:rsidRDefault="00561887" w:rsidP="00AA1126">
            <w:pPr>
              <w:pStyle w:val="TableHeading"/>
            </w:pPr>
            <w:r>
              <w:t>App ID</w:t>
            </w:r>
          </w:p>
        </w:tc>
        <w:tc>
          <w:tcPr>
            <w:tcW w:w="5862" w:type="dxa"/>
          </w:tcPr>
          <w:p w:rsidR="00561887" w:rsidRDefault="00054800" w:rsidP="003F513B">
            <w:pPr>
              <w:pStyle w:val="TableContent"/>
            </w:pPr>
            <w:sdt>
              <w:sdtPr>
                <w:id w:val="-2038920377"/>
                <w:placeholder>
                  <w:docPart w:val="5917DBB721F442B9B0FC4B4F82381D5B"/>
                </w:placeholder>
                <w:text/>
              </w:sdtPr>
              <w:sdtContent>
                <w:r w:rsidR="003F513B">
                  <w:t>YYYYYY</w:t>
                </w:r>
              </w:sdtContent>
            </w:sdt>
          </w:p>
        </w:tc>
      </w:tr>
      <w:tr w:rsidR="00561887" w:rsidTr="00AA1126">
        <w:tc>
          <w:tcPr>
            <w:tcW w:w="2410" w:type="dxa"/>
          </w:tcPr>
          <w:p w:rsidR="00561887" w:rsidRDefault="00561887" w:rsidP="00AA1126">
            <w:pPr>
              <w:pStyle w:val="TableHeading"/>
            </w:pPr>
            <w:r>
              <w:t>Application URL</w:t>
            </w:r>
          </w:p>
        </w:tc>
        <w:tc>
          <w:tcPr>
            <w:tcW w:w="5862" w:type="dxa"/>
          </w:tcPr>
          <w:p w:rsidR="00561887" w:rsidRDefault="00054800" w:rsidP="003F513B">
            <w:pPr>
              <w:pStyle w:val="TableContent"/>
            </w:pPr>
            <w:sdt>
              <w:sdtPr>
                <w:id w:val="-2038920376"/>
                <w:placeholder>
                  <w:docPart w:val="0AC4C09057F04D15A7D75835BCB0297E"/>
                </w:placeholder>
                <w:text/>
              </w:sdtPr>
              <w:sdtContent>
                <w:r w:rsidR="007472F8" w:rsidRPr="007472F8">
                  <w:t>https://api.slack.com/apps/</w:t>
                </w:r>
                <w:r w:rsidR="003F513B">
                  <w:t>YYYYYY</w:t>
                </w:r>
              </w:sdtContent>
            </w:sdt>
          </w:p>
        </w:tc>
      </w:tr>
      <w:tr w:rsidR="00561887" w:rsidTr="00AA1126">
        <w:tc>
          <w:tcPr>
            <w:tcW w:w="2410" w:type="dxa"/>
          </w:tcPr>
          <w:p w:rsidR="00561887" w:rsidRDefault="00561887" w:rsidP="00AA1126">
            <w:pPr>
              <w:pStyle w:val="TableHeading"/>
            </w:pPr>
            <w:r>
              <w:t>App Directory URL</w:t>
            </w:r>
          </w:p>
        </w:tc>
        <w:tc>
          <w:tcPr>
            <w:tcW w:w="5862" w:type="dxa"/>
          </w:tcPr>
          <w:p w:rsidR="00561887" w:rsidRDefault="003F513B" w:rsidP="003F513B">
            <w:pPr>
              <w:pStyle w:val="TableContent"/>
            </w:pPr>
            <w:sdt>
              <w:sdtPr>
                <w:rPr>
                  <w:lang w:val="en-US"/>
                </w:rPr>
                <w:id w:val="-2038920375"/>
                <w:placeholder>
                  <w:docPart w:val="940DD1D052F74433BD55E3D81D0C081A"/>
                </w:placeholder>
                <w:text/>
              </w:sdtPr>
              <w:sdtContent>
                <w:r w:rsidRPr="003F513B">
                  <w:rPr>
                    <w:lang w:val="en-US"/>
                  </w:rPr>
                  <w:t>https://awag-sim-</w:t>
                </w:r>
                <w:r w:rsidRPr="003F513B">
                  <w:rPr>
                    <w:lang w:val="en-US"/>
                  </w:rPr>
                  <w:t>example</w:t>
                </w:r>
                <w:r w:rsidRPr="003F513B">
                  <w:rPr>
                    <w:lang w:val="en-US"/>
                  </w:rPr>
                  <w:t>.slack.com/apps/YYYYYY-awareness-agent-acquire-</w:t>
                </w:r>
                <w:r w:rsidRPr="006B34BA">
                  <w:rPr>
                    <w:lang w:val="en-US"/>
                  </w:rPr>
                  <w:t>example</w:t>
                </w:r>
              </w:sdtContent>
            </w:sdt>
          </w:p>
        </w:tc>
      </w:tr>
      <w:tr w:rsidR="00561887" w:rsidTr="00AA1126">
        <w:tc>
          <w:tcPr>
            <w:tcW w:w="2410" w:type="dxa"/>
          </w:tcPr>
          <w:p w:rsidR="00561887" w:rsidRDefault="00561887" w:rsidP="00AA1126">
            <w:pPr>
              <w:pStyle w:val="TableHeading"/>
            </w:pPr>
            <w:r>
              <w:t>Installed Workspaces</w:t>
            </w:r>
          </w:p>
        </w:tc>
        <w:tc>
          <w:tcPr>
            <w:tcW w:w="5862" w:type="dxa"/>
          </w:tcPr>
          <w:p w:rsidR="00561887" w:rsidRDefault="00054800" w:rsidP="00696B4C">
            <w:pPr>
              <w:pStyle w:val="TableContent"/>
            </w:pPr>
            <w:sdt>
              <w:sdtPr>
                <w:id w:val="-2038920374"/>
                <w:placeholder>
                  <w:docPart w:val="BBDF3D689F6B4E68AFE63C5B27458519"/>
                </w:placeholder>
                <w:text/>
              </w:sdtPr>
              <w:sdtContent>
                <w:r w:rsidR="00696B4C">
                  <w:t>SIMULATE</w:t>
                </w:r>
              </w:sdtContent>
            </w:sdt>
          </w:p>
        </w:tc>
      </w:tr>
      <w:tr w:rsidR="00561887" w:rsidTr="00AA1126">
        <w:tc>
          <w:tcPr>
            <w:tcW w:w="2410" w:type="dxa"/>
          </w:tcPr>
          <w:p w:rsidR="00561887" w:rsidRDefault="00561887" w:rsidP="00AA1126">
            <w:pPr>
              <w:pStyle w:val="TableHeading"/>
            </w:pPr>
            <w:r>
              <w:t>Client ID</w:t>
            </w:r>
          </w:p>
        </w:tc>
        <w:tc>
          <w:tcPr>
            <w:tcW w:w="5862" w:type="dxa"/>
          </w:tcPr>
          <w:p w:rsidR="00561887" w:rsidRDefault="00054800" w:rsidP="003F513B">
            <w:pPr>
              <w:pStyle w:val="TableContent"/>
            </w:pPr>
            <w:sdt>
              <w:sdtPr>
                <w:id w:val="-2038920373"/>
                <w:placeholder>
                  <w:docPart w:val="A649DD84A4D84861B6C820F0B3B69E22"/>
                </w:placeholder>
                <w:text/>
              </w:sdtPr>
              <w:sdtContent>
                <w:r w:rsidR="003F513B">
                  <w:t>234567</w:t>
                </w:r>
                <w:r w:rsidR="007472F8" w:rsidRPr="007472F8">
                  <w:t>.</w:t>
                </w:r>
                <w:r w:rsidR="003F513B">
                  <w:t>8765432109</w:t>
                </w:r>
              </w:sdtContent>
            </w:sdt>
          </w:p>
        </w:tc>
      </w:tr>
      <w:tr w:rsidR="00561887" w:rsidTr="00AA1126">
        <w:tc>
          <w:tcPr>
            <w:tcW w:w="2410" w:type="dxa"/>
          </w:tcPr>
          <w:p w:rsidR="00561887" w:rsidRDefault="00561887" w:rsidP="00AA1126">
            <w:pPr>
              <w:pStyle w:val="TableHeading"/>
            </w:pPr>
            <w:r>
              <w:t>Client Secret</w:t>
            </w:r>
          </w:p>
        </w:tc>
        <w:tc>
          <w:tcPr>
            <w:tcW w:w="5862" w:type="dxa"/>
          </w:tcPr>
          <w:p w:rsidR="00561887" w:rsidRDefault="00054800" w:rsidP="003F513B">
            <w:pPr>
              <w:pStyle w:val="TableContent"/>
            </w:pPr>
            <w:sdt>
              <w:sdtPr>
                <w:id w:val="-2038920372"/>
                <w:placeholder>
                  <w:docPart w:val="42DCF7D990CF4E7A9179F64011C67BF1"/>
                </w:placeholder>
                <w:text/>
              </w:sdtPr>
              <w:sdtContent>
                <w:r w:rsidR="003F513B">
                  <w:t>abcdef2345</w:t>
                </w:r>
              </w:sdtContent>
            </w:sdt>
          </w:p>
        </w:tc>
      </w:tr>
    </w:tbl>
    <w:p w:rsidR="00561887" w:rsidRDefault="00561887" w:rsidP="00561887">
      <w:pPr>
        <w:pStyle w:val="Heading5"/>
      </w:pPr>
      <w:r>
        <w:t>Slack Simulate Application</w:t>
      </w:r>
    </w:p>
    <w:p w:rsidR="00A4220C" w:rsidRPr="00A4220C" w:rsidRDefault="00135A3E" w:rsidP="00A4220C">
      <w:r>
        <w:t>P</w:t>
      </w:r>
      <w:r w:rsidR="00A4220C" w:rsidRPr="00A4220C">
        <w:t>roduces synthetic content and publishes to Slack</w:t>
      </w:r>
      <w:r w:rsidR="00A4220C">
        <w:t>.</w:t>
      </w:r>
    </w:p>
    <w:tbl>
      <w:tblPr>
        <w:tblStyle w:val="TableGrid"/>
        <w:tblW w:w="0" w:type="auto"/>
        <w:tblInd w:w="250" w:type="dxa"/>
        <w:tblLook w:val="04A0"/>
      </w:tblPr>
      <w:tblGrid>
        <w:gridCol w:w="2410"/>
        <w:gridCol w:w="5862"/>
      </w:tblGrid>
      <w:tr w:rsidR="00561887" w:rsidTr="00AA1126">
        <w:tc>
          <w:tcPr>
            <w:tcW w:w="2410" w:type="dxa"/>
          </w:tcPr>
          <w:p w:rsidR="00561887" w:rsidRDefault="00561887" w:rsidP="00AA1126">
            <w:pPr>
              <w:pStyle w:val="TableHeading"/>
            </w:pPr>
            <w:r>
              <w:t>Name</w:t>
            </w:r>
          </w:p>
        </w:tc>
        <w:tc>
          <w:tcPr>
            <w:tcW w:w="5862" w:type="dxa"/>
          </w:tcPr>
          <w:p w:rsidR="00561887" w:rsidRDefault="003F513B" w:rsidP="003F513B">
            <w:pPr>
              <w:pStyle w:val="TableContent"/>
            </w:pPr>
            <w:sdt>
              <w:sdtPr>
                <w:rPr>
                  <w:lang w:val="en-US"/>
                </w:rPr>
                <w:id w:val="-2038920357"/>
                <w:placeholder>
                  <w:docPart w:val="2715DC12B6C04D5EA0CEBC60483E24FB"/>
                </w:placeholder>
                <w:text/>
              </w:sdtPr>
              <w:sdtContent>
                <w:r w:rsidRPr="003F513B">
                  <w:rPr>
                    <w:lang w:val="en-US"/>
                  </w:rPr>
                  <w:t>Awareness Agent Simulate (</w:t>
                </w:r>
                <w:r>
                  <w:rPr>
                    <w:lang w:val="en-US"/>
                  </w:rPr>
                  <w:t>E</w:t>
                </w:r>
                <w:r w:rsidRPr="003F513B">
                  <w:rPr>
                    <w:lang w:val="en-US"/>
                  </w:rPr>
                  <w:t>xample</w:t>
                </w:r>
                <w:r w:rsidRPr="003F513B">
                  <w:rPr>
                    <w:lang w:val="en-US"/>
                  </w:rPr>
                  <w:t>)</w:t>
                </w:r>
              </w:sdtContent>
            </w:sdt>
          </w:p>
        </w:tc>
      </w:tr>
      <w:tr w:rsidR="00561887" w:rsidTr="00AA1126">
        <w:tc>
          <w:tcPr>
            <w:tcW w:w="2410" w:type="dxa"/>
          </w:tcPr>
          <w:p w:rsidR="00561887" w:rsidRDefault="00561887" w:rsidP="00AA1126">
            <w:pPr>
              <w:pStyle w:val="TableHeading"/>
            </w:pPr>
            <w:r>
              <w:t>App ID</w:t>
            </w:r>
          </w:p>
        </w:tc>
        <w:tc>
          <w:tcPr>
            <w:tcW w:w="5862" w:type="dxa"/>
          </w:tcPr>
          <w:p w:rsidR="00561887" w:rsidRDefault="00054800" w:rsidP="003F513B">
            <w:pPr>
              <w:pStyle w:val="TableContent"/>
            </w:pPr>
            <w:sdt>
              <w:sdtPr>
                <w:id w:val="-2038920356"/>
                <w:placeholder>
                  <w:docPart w:val="90DBF9A4FBFC42688F4FAA35C2F9D680"/>
                </w:placeholder>
                <w:text/>
              </w:sdtPr>
              <w:sdtContent>
                <w:r w:rsidR="003F513B">
                  <w:t>ZZZZZZ</w:t>
                </w:r>
              </w:sdtContent>
            </w:sdt>
          </w:p>
        </w:tc>
      </w:tr>
      <w:tr w:rsidR="00561887" w:rsidTr="00AA1126">
        <w:tc>
          <w:tcPr>
            <w:tcW w:w="2410" w:type="dxa"/>
          </w:tcPr>
          <w:p w:rsidR="00561887" w:rsidRDefault="00561887" w:rsidP="00AA1126">
            <w:pPr>
              <w:pStyle w:val="TableHeading"/>
            </w:pPr>
            <w:r>
              <w:t>Application URL</w:t>
            </w:r>
          </w:p>
        </w:tc>
        <w:tc>
          <w:tcPr>
            <w:tcW w:w="5862" w:type="dxa"/>
          </w:tcPr>
          <w:p w:rsidR="00561887" w:rsidRDefault="00054800" w:rsidP="003F513B">
            <w:pPr>
              <w:pStyle w:val="TableContent"/>
            </w:pPr>
            <w:sdt>
              <w:sdtPr>
                <w:id w:val="-2038920355"/>
                <w:placeholder>
                  <w:docPart w:val="5B0F3F49F3F44461A54E031ACD642962"/>
                </w:placeholder>
                <w:text/>
              </w:sdtPr>
              <w:sdtContent>
                <w:r w:rsidR="007472F8" w:rsidRPr="007472F8">
                  <w:t>https://api.slack.com/apps/</w:t>
                </w:r>
                <w:r w:rsidR="003F513B">
                  <w:t>ZZZZZZ</w:t>
                </w:r>
              </w:sdtContent>
            </w:sdt>
          </w:p>
        </w:tc>
      </w:tr>
      <w:tr w:rsidR="00561887" w:rsidTr="00AA1126">
        <w:tc>
          <w:tcPr>
            <w:tcW w:w="2410" w:type="dxa"/>
          </w:tcPr>
          <w:p w:rsidR="00561887" w:rsidRDefault="00561887" w:rsidP="00AA1126">
            <w:pPr>
              <w:pStyle w:val="TableHeading"/>
            </w:pPr>
            <w:r>
              <w:t>App Directory URL</w:t>
            </w:r>
          </w:p>
        </w:tc>
        <w:tc>
          <w:tcPr>
            <w:tcW w:w="5862" w:type="dxa"/>
          </w:tcPr>
          <w:p w:rsidR="00561887" w:rsidRDefault="003F513B" w:rsidP="003F513B">
            <w:pPr>
              <w:pStyle w:val="TableContent"/>
            </w:pPr>
            <w:sdt>
              <w:sdtPr>
                <w:rPr>
                  <w:lang w:val="en-US"/>
                </w:rPr>
                <w:id w:val="-2038920354"/>
                <w:placeholder>
                  <w:docPart w:val="1B0360D72A0B4BFFAB3F93F0CB0CC5C2"/>
                </w:placeholder>
                <w:text/>
              </w:sdtPr>
              <w:sdtContent>
                <w:r w:rsidRPr="003F513B">
                  <w:rPr>
                    <w:lang w:val="en-US"/>
                  </w:rPr>
                  <w:t>https://awag-sim-</w:t>
                </w:r>
                <w:r w:rsidRPr="003F513B">
                  <w:rPr>
                    <w:lang w:val="en-US"/>
                  </w:rPr>
                  <w:t>example</w:t>
                </w:r>
                <w:r w:rsidRPr="003F513B">
                  <w:rPr>
                    <w:lang w:val="en-US"/>
                  </w:rPr>
                  <w:t>.slack.com/apps/ZZZZZZ-awareness-agent-simulate-</w:t>
                </w:r>
                <w:r w:rsidRPr="00D96305">
                  <w:rPr>
                    <w:lang w:val="en-US"/>
                  </w:rPr>
                  <w:t>example</w:t>
                </w:r>
              </w:sdtContent>
            </w:sdt>
          </w:p>
        </w:tc>
      </w:tr>
      <w:tr w:rsidR="00561887" w:rsidTr="00AA1126">
        <w:tc>
          <w:tcPr>
            <w:tcW w:w="2410" w:type="dxa"/>
          </w:tcPr>
          <w:p w:rsidR="00561887" w:rsidRDefault="00561887" w:rsidP="00AA1126">
            <w:pPr>
              <w:pStyle w:val="TableHeading"/>
            </w:pPr>
            <w:r>
              <w:t>Installed Workspaces</w:t>
            </w:r>
          </w:p>
        </w:tc>
        <w:tc>
          <w:tcPr>
            <w:tcW w:w="5862" w:type="dxa"/>
          </w:tcPr>
          <w:p w:rsidR="00561887" w:rsidRDefault="00054800" w:rsidP="00696B4C">
            <w:pPr>
              <w:pStyle w:val="TableContent"/>
            </w:pPr>
            <w:sdt>
              <w:sdtPr>
                <w:id w:val="-2038920353"/>
                <w:placeholder>
                  <w:docPart w:val="DD44DC351E504F40B502E51541B0A92D"/>
                </w:placeholder>
                <w:text/>
              </w:sdtPr>
              <w:sdtContent>
                <w:r w:rsidR="00696B4C">
                  <w:t>SIMULATE</w:t>
                </w:r>
              </w:sdtContent>
            </w:sdt>
          </w:p>
        </w:tc>
      </w:tr>
      <w:tr w:rsidR="00561887" w:rsidTr="00AA1126">
        <w:tc>
          <w:tcPr>
            <w:tcW w:w="2410" w:type="dxa"/>
          </w:tcPr>
          <w:p w:rsidR="00561887" w:rsidRDefault="00561887" w:rsidP="00AA1126">
            <w:pPr>
              <w:pStyle w:val="TableHeading"/>
            </w:pPr>
            <w:r>
              <w:t>Client ID</w:t>
            </w:r>
          </w:p>
        </w:tc>
        <w:tc>
          <w:tcPr>
            <w:tcW w:w="5862" w:type="dxa"/>
          </w:tcPr>
          <w:p w:rsidR="00561887" w:rsidRDefault="00054800" w:rsidP="003F513B">
            <w:pPr>
              <w:pStyle w:val="TableContent"/>
            </w:pPr>
            <w:sdt>
              <w:sdtPr>
                <w:id w:val="-2038920352"/>
                <w:placeholder>
                  <w:docPart w:val="B15C2E41C3964CC29B487DB8F975E050"/>
                </w:placeholder>
                <w:text/>
              </w:sdtPr>
              <w:sdtContent>
                <w:r w:rsidR="003F513B">
                  <w:t>345678</w:t>
                </w:r>
                <w:r w:rsidR="007472F8" w:rsidRPr="007472F8">
                  <w:t>.</w:t>
                </w:r>
                <w:r w:rsidR="003F513B">
                  <w:t>7654321098</w:t>
                </w:r>
              </w:sdtContent>
            </w:sdt>
          </w:p>
        </w:tc>
      </w:tr>
      <w:tr w:rsidR="00561887" w:rsidTr="00AA1126">
        <w:tc>
          <w:tcPr>
            <w:tcW w:w="2410" w:type="dxa"/>
          </w:tcPr>
          <w:p w:rsidR="00561887" w:rsidRDefault="00561887" w:rsidP="00AA1126">
            <w:pPr>
              <w:pStyle w:val="TableHeading"/>
            </w:pPr>
            <w:r>
              <w:t>Client Secret</w:t>
            </w:r>
          </w:p>
        </w:tc>
        <w:tc>
          <w:tcPr>
            <w:tcW w:w="5862" w:type="dxa"/>
          </w:tcPr>
          <w:p w:rsidR="00561887" w:rsidRDefault="00054800" w:rsidP="003F513B">
            <w:pPr>
              <w:pStyle w:val="TableContent"/>
            </w:pPr>
            <w:sdt>
              <w:sdtPr>
                <w:id w:val="-2038920351"/>
                <w:placeholder>
                  <w:docPart w:val="8145BD51EB3E45A0A8A3F4FB3A2D5EAE"/>
                </w:placeholder>
                <w:text/>
              </w:sdtPr>
              <w:sdtContent>
                <w:r w:rsidR="003F513B">
                  <w:t>abcd3456</w:t>
                </w:r>
              </w:sdtContent>
            </w:sdt>
          </w:p>
        </w:tc>
      </w:tr>
    </w:tbl>
    <w:p w:rsidR="00561887" w:rsidRDefault="00561887">
      <w:pPr>
        <w:spacing w:before="0" w:after="0"/>
        <w:jc w:val="left"/>
        <w:rPr>
          <w:rFonts w:asciiTheme="majorHAnsi" w:eastAsiaTheme="majorEastAsia" w:hAnsiTheme="majorHAnsi" w:cstheme="majorBidi"/>
          <w:b/>
          <w:bCs/>
          <w:color w:val="4F81BD" w:themeColor="accent1"/>
          <w:sz w:val="32"/>
          <w:szCs w:val="26"/>
        </w:rPr>
      </w:pPr>
      <w:r>
        <w:rPr>
          <w:rFonts w:asciiTheme="majorHAnsi" w:eastAsiaTheme="majorEastAsia" w:hAnsiTheme="majorHAnsi" w:cstheme="majorBidi"/>
          <w:b/>
          <w:bCs/>
          <w:color w:val="4F81BD" w:themeColor="accent1"/>
          <w:sz w:val="32"/>
          <w:szCs w:val="26"/>
        </w:rPr>
        <w:br w:type="page"/>
      </w:r>
    </w:p>
    <w:p w:rsidR="00561887" w:rsidRPr="00561887" w:rsidRDefault="00561887" w:rsidP="00561887">
      <w:pPr>
        <w:keepNext/>
        <w:keepLines/>
        <w:spacing w:before="600"/>
        <w:jc w:val="left"/>
        <w:outlineLvl w:val="1"/>
        <w:rPr>
          <w:rFonts w:asciiTheme="majorHAnsi" w:eastAsiaTheme="majorEastAsia" w:hAnsiTheme="majorHAnsi" w:cstheme="majorBidi"/>
          <w:b/>
          <w:bCs/>
          <w:color w:val="4F81BD" w:themeColor="accent1"/>
          <w:sz w:val="32"/>
          <w:szCs w:val="26"/>
        </w:rPr>
      </w:pPr>
      <w:r>
        <w:rPr>
          <w:rFonts w:asciiTheme="majorHAnsi" w:eastAsiaTheme="majorEastAsia" w:hAnsiTheme="majorHAnsi" w:cstheme="majorBidi"/>
          <w:b/>
          <w:bCs/>
          <w:color w:val="4F81BD" w:themeColor="accent1"/>
          <w:sz w:val="32"/>
          <w:szCs w:val="26"/>
        </w:rPr>
        <w:lastRenderedPageBreak/>
        <w:t xml:space="preserve">Phase 1 </w:t>
      </w:r>
      <w:r w:rsidRPr="00561887">
        <w:rPr>
          <w:rFonts w:asciiTheme="majorHAnsi" w:eastAsiaTheme="majorEastAsia" w:hAnsiTheme="majorHAnsi" w:cstheme="majorBidi"/>
          <w:b/>
          <w:bCs/>
          <w:color w:val="4F81BD" w:themeColor="accent1"/>
          <w:sz w:val="32"/>
          <w:szCs w:val="26"/>
        </w:rPr>
        <w:t>Training UI</w:t>
      </w:r>
    </w:p>
    <w:p w:rsidR="00561887" w:rsidRDefault="00561887" w:rsidP="00563231">
      <w:r>
        <w:t>The Training User Interface allows you to enter training information for the Awareness Agent in an efficient manner, as it is designed to allow you to train multiple items at the same time.  It supplements the training functionality that has been integrated into Slack.  While it is intended for use in Phase 1 of the study, it can also be used in Phase 2.</w:t>
      </w:r>
    </w:p>
    <w:p w:rsidR="00561887" w:rsidRDefault="00561887" w:rsidP="00563231">
      <w:r>
        <w:t>The provided URL is specific to this study; please do not share it or access it outside of phases 1 or 2.</w:t>
      </w:r>
    </w:p>
    <w:tbl>
      <w:tblPr>
        <w:tblStyle w:val="TableGrid"/>
        <w:tblW w:w="0" w:type="auto"/>
        <w:tblInd w:w="392" w:type="dxa"/>
        <w:tblLook w:val="04A0"/>
      </w:tblPr>
      <w:tblGrid>
        <w:gridCol w:w="8505"/>
      </w:tblGrid>
      <w:tr w:rsidR="00561887" w:rsidTr="00773D11">
        <w:tc>
          <w:tcPr>
            <w:tcW w:w="8505" w:type="dxa"/>
          </w:tcPr>
          <w:p w:rsidR="00561887" w:rsidRPr="00561887" w:rsidRDefault="00561887" w:rsidP="00561887">
            <w:pPr>
              <w:pStyle w:val="TableHeading"/>
            </w:pPr>
            <w:r>
              <w:t>Training UI URL</w:t>
            </w:r>
          </w:p>
        </w:tc>
      </w:tr>
      <w:tr w:rsidR="00561887" w:rsidTr="00773D11">
        <w:sdt>
          <w:sdtPr>
            <w:id w:val="-2038920340"/>
            <w:placeholder>
              <w:docPart w:val="59F3232D12FD40F688C1E432CD706EEB"/>
            </w:placeholder>
            <w:text/>
          </w:sdtPr>
          <w:sdtContent>
            <w:tc>
              <w:tcPr>
                <w:tcW w:w="8505" w:type="dxa"/>
              </w:tcPr>
              <w:p w:rsidR="00561887" w:rsidRPr="00561887" w:rsidRDefault="00770483" w:rsidP="003F513B">
                <w:pPr>
                  <w:pStyle w:val="TableContent"/>
                </w:pPr>
                <w:r w:rsidRPr="00770483">
                  <w:t>https://ui.awag.parse.net/training/train/</w:t>
                </w:r>
                <w:r w:rsidR="003F513B">
                  <w:t>xyz123</w:t>
                </w:r>
              </w:p>
            </w:tc>
          </w:sdtContent>
        </w:sdt>
      </w:tr>
    </w:tbl>
    <w:p w:rsidR="00561887" w:rsidRPr="00561887" w:rsidRDefault="00561887" w:rsidP="00561887">
      <w:pPr>
        <w:keepNext/>
        <w:keepLines/>
        <w:spacing w:before="600"/>
        <w:jc w:val="left"/>
        <w:outlineLvl w:val="1"/>
        <w:rPr>
          <w:rFonts w:asciiTheme="majorHAnsi" w:eastAsiaTheme="majorEastAsia" w:hAnsiTheme="majorHAnsi" w:cstheme="majorBidi"/>
          <w:b/>
          <w:bCs/>
          <w:color w:val="4F81BD" w:themeColor="accent1"/>
          <w:sz w:val="32"/>
          <w:szCs w:val="26"/>
        </w:rPr>
      </w:pPr>
      <w:proofErr w:type="gramStart"/>
      <w:r>
        <w:rPr>
          <w:rFonts w:asciiTheme="majorHAnsi" w:eastAsiaTheme="majorEastAsia" w:hAnsiTheme="majorHAnsi" w:cstheme="majorBidi"/>
          <w:b/>
          <w:bCs/>
          <w:color w:val="4F81BD" w:themeColor="accent1"/>
          <w:sz w:val="32"/>
          <w:szCs w:val="26"/>
        </w:rPr>
        <w:t>Phase</w:t>
      </w:r>
      <w:proofErr w:type="gramEnd"/>
      <w:r>
        <w:rPr>
          <w:rFonts w:asciiTheme="majorHAnsi" w:eastAsiaTheme="majorEastAsia" w:hAnsiTheme="majorHAnsi" w:cstheme="majorBidi"/>
          <w:b/>
          <w:bCs/>
          <w:color w:val="4F81BD" w:themeColor="accent1"/>
          <w:sz w:val="32"/>
          <w:szCs w:val="26"/>
        </w:rPr>
        <w:t xml:space="preserve"> 3 Evaluation Explorer </w:t>
      </w:r>
      <w:r w:rsidRPr="00561887">
        <w:rPr>
          <w:rFonts w:asciiTheme="majorHAnsi" w:eastAsiaTheme="majorEastAsia" w:hAnsiTheme="majorHAnsi" w:cstheme="majorBidi"/>
          <w:b/>
          <w:bCs/>
          <w:color w:val="4F81BD" w:themeColor="accent1"/>
          <w:sz w:val="32"/>
          <w:szCs w:val="26"/>
        </w:rPr>
        <w:t>UI</w:t>
      </w:r>
    </w:p>
    <w:p w:rsidR="00561887" w:rsidRDefault="00561887" w:rsidP="00561887">
      <w:r>
        <w:t>The Evaluation Explorer User Interface is designed to let you explore and assess the evaluations that have been made by the AI LLM.  It shows you how the LLM categorised each item and gives you the opportunity to provide corrective information, or to indicate agreement with the LLM’s decision.  This is the interface that you use for the Phase 3 evaluation feedback.</w:t>
      </w:r>
    </w:p>
    <w:p w:rsidR="00561887" w:rsidRDefault="00561887" w:rsidP="00561887">
      <w:r w:rsidRPr="00561887">
        <w:t>The provided URL is specific to this study; please do not share i</w:t>
      </w:r>
      <w:r>
        <w:t>t or access it outside of phase</w:t>
      </w:r>
      <w:r w:rsidRPr="00561887">
        <w:t xml:space="preserve"> </w:t>
      </w:r>
      <w:r>
        <w:t>3</w:t>
      </w:r>
      <w:r w:rsidRPr="00561887">
        <w:t>.</w:t>
      </w:r>
    </w:p>
    <w:tbl>
      <w:tblPr>
        <w:tblStyle w:val="TableGrid"/>
        <w:tblW w:w="0" w:type="auto"/>
        <w:tblInd w:w="392" w:type="dxa"/>
        <w:tblLook w:val="04A0"/>
      </w:tblPr>
      <w:tblGrid>
        <w:gridCol w:w="8505"/>
      </w:tblGrid>
      <w:tr w:rsidR="00561887" w:rsidTr="00773D11">
        <w:tc>
          <w:tcPr>
            <w:tcW w:w="8505" w:type="dxa"/>
          </w:tcPr>
          <w:p w:rsidR="00561887" w:rsidRPr="00561887" w:rsidRDefault="00561887" w:rsidP="00AA1126">
            <w:pPr>
              <w:pStyle w:val="TableHeading"/>
            </w:pPr>
            <w:r>
              <w:t>Evaluation Explorer URL</w:t>
            </w:r>
          </w:p>
        </w:tc>
      </w:tr>
      <w:tr w:rsidR="00561887" w:rsidTr="00773D11">
        <w:sdt>
          <w:sdtPr>
            <w:id w:val="-2038920336"/>
            <w:placeholder>
              <w:docPart w:val="F1F3F4BD49254552A39F8639892D4B60"/>
            </w:placeholder>
            <w:text/>
          </w:sdtPr>
          <w:sdtContent>
            <w:tc>
              <w:tcPr>
                <w:tcW w:w="8505" w:type="dxa"/>
              </w:tcPr>
              <w:p w:rsidR="00561887" w:rsidRPr="00561887" w:rsidRDefault="00770483" w:rsidP="003F513B">
                <w:pPr>
                  <w:pStyle w:val="TableContent"/>
                </w:pPr>
                <w:r w:rsidRPr="00770483">
                  <w:t>https://</w:t>
                </w:r>
                <w:r>
                  <w:t>ui.</w:t>
                </w:r>
                <w:r w:rsidRPr="00770483">
                  <w:t>awag.parse.net/evaluation/explore/</w:t>
                </w:r>
                <w:r w:rsidR="003F513B">
                  <w:t>xyz123</w:t>
                </w:r>
              </w:p>
            </w:tc>
          </w:sdtContent>
        </w:sdt>
      </w:tr>
    </w:tbl>
    <w:p w:rsidR="00561887" w:rsidRPr="00563231" w:rsidRDefault="00561887" w:rsidP="00563231"/>
    <w:sectPr w:rsidR="00561887" w:rsidRPr="00563231" w:rsidSect="00135A3E">
      <w:footerReference w:type="default" r:id="rId8"/>
      <w:footerReference w:type="first" r:id="rId9"/>
      <w:pgSz w:w="11900" w:h="16840" w:code="9"/>
      <w:pgMar w:top="1021" w:right="1418" w:bottom="1021" w:left="1418" w:header="454" w:footer="22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379" w:rsidRDefault="002F5379" w:rsidP="00CE4FE3">
      <w:pPr>
        <w:spacing w:after="0"/>
      </w:pPr>
      <w:r>
        <w:separator/>
      </w:r>
    </w:p>
  </w:endnote>
  <w:endnote w:type="continuationSeparator" w:id="0">
    <w:p w:rsidR="002F5379" w:rsidRDefault="002F5379" w:rsidP="00CE4FE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06310"/>
      <w:docPartObj>
        <w:docPartGallery w:val="Page Numbers (Bottom of Page)"/>
        <w:docPartUnique/>
      </w:docPartObj>
    </w:sdtPr>
    <w:sdtEndPr>
      <w:rPr>
        <w:noProof/>
        <w:color w:val="7F7F7F" w:themeColor="text1" w:themeTint="80"/>
        <w:sz w:val="20"/>
        <w:szCs w:val="20"/>
      </w:rPr>
    </w:sdtEndPr>
    <w:sdtContent>
      <w:p w:rsidR="00D72EB8" w:rsidRDefault="00054800" w:rsidP="00735829">
        <w:pPr>
          <w:pStyle w:val="Footer"/>
        </w:pPr>
        <w:r w:rsidRPr="00735829">
          <w:rPr>
            <w:i/>
            <w:szCs w:val="22"/>
          </w:rPr>
          <w:fldChar w:fldCharType="begin"/>
        </w:r>
        <w:r w:rsidR="00D72EB8" w:rsidRPr="00735829">
          <w:rPr>
            <w:i/>
            <w:szCs w:val="22"/>
          </w:rPr>
          <w:instrText xml:space="preserve"> PAGE   \* MERGEFORMAT </w:instrText>
        </w:r>
        <w:r w:rsidRPr="00735829">
          <w:rPr>
            <w:i/>
            <w:szCs w:val="22"/>
          </w:rPr>
          <w:fldChar w:fldCharType="separate"/>
        </w:r>
        <w:r w:rsidR="00402C38">
          <w:rPr>
            <w:i/>
            <w:noProof/>
            <w:szCs w:val="22"/>
          </w:rPr>
          <w:t>3</w:t>
        </w:r>
        <w:r w:rsidRPr="00735829">
          <w:rPr>
            <w:i/>
            <w:noProof/>
            <w:szCs w:val="22"/>
          </w:rPr>
          <w:fldChar w:fldCharType="end"/>
        </w:r>
        <w:r w:rsidR="00D72EB8">
          <w:rPr>
            <w:i/>
            <w:noProof/>
          </w:rPr>
          <w:tab/>
        </w:r>
        <w:r w:rsidR="00D72EB8">
          <w:rPr>
            <w:i/>
            <w:noProof/>
          </w:rPr>
          <w:tab/>
        </w:r>
      </w:p>
    </w:sdtContent>
  </w:sdt>
  <w:p w:rsidR="00D72EB8" w:rsidRDefault="00D72E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EB8" w:rsidRDefault="00054800">
    <w:pPr>
      <w:pStyle w:val="Footer"/>
    </w:pPr>
    <w:r w:rsidRPr="00735829">
      <w:rPr>
        <w:i/>
        <w:szCs w:val="22"/>
      </w:rPr>
      <w:fldChar w:fldCharType="begin"/>
    </w:r>
    <w:r w:rsidR="00D72EB8" w:rsidRPr="00735829">
      <w:rPr>
        <w:i/>
        <w:szCs w:val="22"/>
      </w:rPr>
      <w:instrText xml:space="preserve"> PAGE   \* MERGEFORMAT </w:instrText>
    </w:r>
    <w:r w:rsidRPr="00735829">
      <w:rPr>
        <w:i/>
        <w:szCs w:val="22"/>
      </w:rPr>
      <w:fldChar w:fldCharType="separate"/>
    </w:r>
    <w:r w:rsidR="00402C38">
      <w:rPr>
        <w:i/>
        <w:noProof/>
        <w:szCs w:val="22"/>
      </w:rPr>
      <w:t>1</w:t>
    </w:r>
    <w:r w:rsidRPr="00735829">
      <w:rPr>
        <w:i/>
        <w:noProof/>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379" w:rsidRDefault="002F5379" w:rsidP="00CE4FE3">
      <w:pPr>
        <w:spacing w:after="0"/>
      </w:pPr>
      <w:r>
        <w:separator/>
      </w:r>
    </w:p>
  </w:footnote>
  <w:footnote w:type="continuationSeparator" w:id="0">
    <w:p w:rsidR="002F5379" w:rsidRDefault="002F5379" w:rsidP="00CE4FE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42205"/>
    <w:multiLevelType w:val="hybridMultilevel"/>
    <w:tmpl w:val="B434D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8B3FEC"/>
    <w:multiLevelType w:val="hybridMultilevel"/>
    <w:tmpl w:val="8938B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DB400D"/>
    <w:multiLevelType w:val="hybridMultilevel"/>
    <w:tmpl w:val="C628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F4189"/>
    <w:multiLevelType w:val="hybridMultilevel"/>
    <w:tmpl w:val="E0CED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86349B"/>
    <w:multiLevelType w:val="hybridMultilevel"/>
    <w:tmpl w:val="C05E8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2C744F"/>
    <w:multiLevelType w:val="hybridMultilevel"/>
    <w:tmpl w:val="796EE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C36A08"/>
    <w:multiLevelType w:val="hybridMultilevel"/>
    <w:tmpl w:val="1AF6A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B55E93"/>
    <w:multiLevelType w:val="hybridMultilevel"/>
    <w:tmpl w:val="F2EC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3C38D1"/>
    <w:multiLevelType w:val="hybridMultilevel"/>
    <w:tmpl w:val="B204B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7B5E84"/>
    <w:multiLevelType w:val="hybridMultilevel"/>
    <w:tmpl w:val="752EF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052273"/>
    <w:multiLevelType w:val="hybridMultilevel"/>
    <w:tmpl w:val="BBE60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3C16AB"/>
    <w:multiLevelType w:val="hybridMultilevel"/>
    <w:tmpl w:val="913E5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E9D3FD7"/>
    <w:multiLevelType w:val="hybridMultilevel"/>
    <w:tmpl w:val="A216B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647E4B"/>
    <w:multiLevelType w:val="hybridMultilevel"/>
    <w:tmpl w:val="D312D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2E1CFD"/>
    <w:multiLevelType w:val="hybridMultilevel"/>
    <w:tmpl w:val="AF665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F36128"/>
    <w:multiLevelType w:val="hybridMultilevel"/>
    <w:tmpl w:val="338C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D0503B"/>
    <w:multiLevelType w:val="hybridMultilevel"/>
    <w:tmpl w:val="4C42E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D1740D"/>
    <w:multiLevelType w:val="hybridMultilevel"/>
    <w:tmpl w:val="B3FE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A3619C"/>
    <w:multiLevelType w:val="hybridMultilevel"/>
    <w:tmpl w:val="C674C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1851F8"/>
    <w:multiLevelType w:val="hybridMultilevel"/>
    <w:tmpl w:val="D47AE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61402FE"/>
    <w:multiLevelType w:val="hybridMultilevel"/>
    <w:tmpl w:val="F70E7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80B5F9B"/>
    <w:multiLevelType w:val="hybridMultilevel"/>
    <w:tmpl w:val="07302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9A732C3"/>
    <w:multiLevelType w:val="hybridMultilevel"/>
    <w:tmpl w:val="22267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A8C7154"/>
    <w:multiLevelType w:val="hybridMultilevel"/>
    <w:tmpl w:val="CBB6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0C3840"/>
    <w:multiLevelType w:val="hybridMultilevel"/>
    <w:tmpl w:val="36F8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3815A1"/>
    <w:multiLevelType w:val="hybridMultilevel"/>
    <w:tmpl w:val="D49AA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75F76E8"/>
    <w:multiLevelType w:val="hybridMultilevel"/>
    <w:tmpl w:val="F4E8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740BC9"/>
    <w:multiLevelType w:val="hybridMultilevel"/>
    <w:tmpl w:val="906A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565460"/>
    <w:multiLevelType w:val="hybridMultilevel"/>
    <w:tmpl w:val="5C709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3BC4321"/>
    <w:multiLevelType w:val="hybridMultilevel"/>
    <w:tmpl w:val="25D48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7D4391"/>
    <w:multiLevelType w:val="hybridMultilevel"/>
    <w:tmpl w:val="CCDA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D859D5"/>
    <w:multiLevelType w:val="hybridMultilevel"/>
    <w:tmpl w:val="FB08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FFD543D"/>
    <w:multiLevelType w:val="hybridMultilevel"/>
    <w:tmpl w:val="DFA0A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7"/>
  </w:num>
  <w:num w:numId="4">
    <w:abstractNumId w:val="26"/>
  </w:num>
  <w:num w:numId="5">
    <w:abstractNumId w:val="5"/>
  </w:num>
  <w:num w:numId="6">
    <w:abstractNumId w:val="27"/>
  </w:num>
  <w:num w:numId="7">
    <w:abstractNumId w:val="12"/>
  </w:num>
  <w:num w:numId="8">
    <w:abstractNumId w:val="24"/>
  </w:num>
  <w:num w:numId="9">
    <w:abstractNumId w:val="2"/>
  </w:num>
  <w:num w:numId="10">
    <w:abstractNumId w:val="30"/>
  </w:num>
  <w:num w:numId="11">
    <w:abstractNumId w:val="14"/>
  </w:num>
  <w:num w:numId="12">
    <w:abstractNumId w:val="22"/>
  </w:num>
  <w:num w:numId="13">
    <w:abstractNumId w:val="20"/>
  </w:num>
  <w:num w:numId="14">
    <w:abstractNumId w:val="21"/>
  </w:num>
  <w:num w:numId="15">
    <w:abstractNumId w:val="11"/>
  </w:num>
  <w:num w:numId="16">
    <w:abstractNumId w:val="0"/>
  </w:num>
  <w:num w:numId="17">
    <w:abstractNumId w:val="28"/>
  </w:num>
  <w:num w:numId="18">
    <w:abstractNumId w:val="8"/>
  </w:num>
  <w:num w:numId="19">
    <w:abstractNumId w:val="32"/>
  </w:num>
  <w:num w:numId="20">
    <w:abstractNumId w:val="9"/>
  </w:num>
  <w:num w:numId="21">
    <w:abstractNumId w:val="6"/>
  </w:num>
  <w:num w:numId="22">
    <w:abstractNumId w:val="3"/>
  </w:num>
  <w:num w:numId="23">
    <w:abstractNumId w:val="25"/>
  </w:num>
  <w:num w:numId="24">
    <w:abstractNumId w:val="29"/>
  </w:num>
  <w:num w:numId="25">
    <w:abstractNumId w:val="13"/>
  </w:num>
  <w:num w:numId="26">
    <w:abstractNumId w:val="4"/>
  </w:num>
  <w:num w:numId="27">
    <w:abstractNumId w:val="10"/>
  </w:num>
  <w:num w:numId="28">
    <w:abstractNumId w:val="19"/>
  </w:num>
  <w:num w:numId="29">
    <w:abstractNumId w:val="18"/>
  </w:num>
  <w:num w:numId="30">
    <w:abstractNumId w:val="16"/>
  </w:num>
  <w:num w:numId="31">
    <w:abstractNumId w:val="23"/>
  </w:num>
  <w:num w:numId="32">
    <w:abstractNumId w:val="1"/>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548D2"/>
    <w:rsid w:val="00002884"/>
    <w:rsid w:val="00003856"/>
    <w:rsid w:val="000079F4"/>
    <w:rsid w:val="00035834"/>
    <w:rsid w:val="000377E4"/>
    <w:rsid w:val="0004538F"/>
    <w:rsid w:val="0004567E"/>
    <w:rsid w:val="00046E1B"/>
    <w:rsid w:val="00054800"/>
    <w:rsid w:val="000548D2"/>
    <w:rsid w:val="000620DD"/>
    <w:rsid w:val="000657BA"/>
    <w:rsid w:val="00081D0F"/>
    <w:rsid w:val="00085624"/>
    <w:rsid w:val="00085DA2"/>
    <w:rsid w:val="00085EF7"/>
    <w:rsid w:val="00097745"/>
    <w:rsid w:val="000A3F5B"/>
    <w:rsid w:val="000A4632"/>
    <w:rsid w:val="000B0D29"/>
    <w:rsid w:val="000B3CFB"/>
    <w:rsid w:val="000B4312"/>
    <w:rsid w:val="000B645A"/>
    <w:rsid w:val="000C0306"/>
    <w:rsid w:val="000D0ABD"/>
    <w:rsid w:val="000D6EE6"/>
    <w:rsid w:val="000F15D8"/>
    <w:rsid w:val="001072FD"/>
    <w:rsid w:val="001132FE"/>
    <w:rsid w:val="00121D04"/>
    <w:rsid w:val="0012390B"/>
    <w:rsid w:val="0012710E"/>
    <w:rsid w:val="00132522"/>
    <w:rsid w:val="00132825"/>
    <w:rsid w:val="00135A3E"/>
    <w:rsid w:val="00135ADE"/>
    <w:rsid w:val="001363E2"/>
    <w:rsid w:val="00142F30"/>
    <w:rsid w:val="001468BC"/>
    <w:rsid w:val="001524F6"/>
    <w:rsid w:val="00152E5D"/>
    <w:rsid w:val="00162843"/>
    <w:rsid w:val="00176804"/>
    <w:rsid w:val="00177848"/>
    <w:rsid w:val="00177B1B"/>
    <w:rsid w:val="00184629"/>
    <w:rsid w:val="0018641F"/>
    <w:rsid w:val="001A08EE"/>
    <w:rsid w:val="001B05F6"/>
    <w:rsid w:val="001B29F1"/>
    <w:rsid w:val="001B4286"/>
    <w:rsid w:val="001B6A31"/>
    <w:rsid w:val="001B760F"/>
    <w:rsid w:val="001C183C"/>
    <w:rsid w:val="001C5E8F"/>
    <w:rsid w:val="001D72B5"/>
    <w:rsid w:val="001D7464"/>
    <w:rsid w:val="001E4A61"/>
    <w:rsid w:val="001F2517"/>
    <w:rsid w:val="001F6666"/>
    <w:rsid w:val="001F7852"/>
    <w:rsid w:val="001F7B24"/>
    <w:rsid w:val="001F7E6D"/>
    <w:rsid w:val="00204AEB"/>
    <w:rsid w:val="002070A0"/>
    <w:rsid w:val="00211634"/>
    <w:rsid w:val="00227E4A"/>
    <w:rsid w:val="00231EB6"/>
    <w:rsid w:val="00234CB5"/>
    <w:rsid w:val="00235F1C"/>
    <w:rsid w:val="00245D8C"/>
    <w:rsid w:val="002474D3"/>
    <w:rsid w:val="00271018"/>
    <w:rsid w:val="00273FD0"/>
    <w:rsid w:val="00281FE3"/>
    <w:rsid w:val="00287577"/>
    <w:rsid w:val="00295A2C"/>
    <w:rsid w:val="002B4629"/>
    <w:rsid w:val="002B60CD"/>
    <w:rsid w:val="002C5F4D"/>
    <w:rsid w:val="002D0EE1"/>
    <w:rsid w:val="002F068C"/>
    <w:rsid w:val="002F24E1"/>
    <w:rsid w:val="002F3C12"/>
    <w:rsid w:val="002F5379"/>
    <w:rsid w:val="003166F4"/>
    <w:rsid w:val="00343944"/>
    <w:rsid w:val="00346EDA"/>
    <w:rsid w:val="00351988"/>
    <w:rsid w:val="00353600"/>
    <w:rsid w:val="00355746"/>
    <w:rsid w:val="00363464"/>
    <w:rsid w:val="00370EF3"/>
    <w:rsid w:val="003778EB"/>
    <w:rsid w:val="00377B00"/>
    <w:rsid w:val="003800BA"/>
    <w:rsid w:val="00382AA7"/>
    <w:rsid w:val="003832E9"/>
    <w:rsid w:val="00383762"/>
    <w:rsid w:val="003903FC"/>
    <w:rsid w:val="00391397"/>
    <w:rsid w:val="00396EBE"/>
    <w:rsid w:val="003A7EBD"/>
    <w:rsid w:val="003B3C81"/>
    <w:rsid w:val="003B51B6"/>
    <w:rsid w:val="003B69BF"/>
    <w:rsid w:val="003D2CCA"/>
    <w:rsid w:val="003E1D0A"/>
    <w:rsid w:val="003F309F"/>
    <w:rsid w:val="003F513B"/>
    <w:rsid w:val="004005E1"/>
    <w:rsid w:val="00401A32"/>
    <w:rsid w:val="00402C38"/>
    <w:rsid w:val="00403109"/>
    <w:rsid w:val="00404F7B"/>
    <w:rsid w:val="00407B54"/>
    <w:rsid w:val="00407D67"/>
    <w:rsid w:val="004226A0"/>
    <w:rsid w:val="00424577"/>
    <w:rsid w:val="00440D2D"/>
    <w:rsid w:val="00446CC3"/>
    <w:rsid w:val="00454E6C"/>
    <w:rsid w:val="004651DA"/>
    <w:rsid w:val="00467DF5"/>
    <w:rsid w:val="00477BC9"/>
    <w:rsid w:val="004910D1"/>
    <w:rsid w:val="00491380"/>
    <w:rsid w:val="004926D0"/>
    <w:rsid w:val="004A55FD"/>
    <w:rsid w:val="004B095A"/>
    <w:rsid w:val="004B0EAD"/>
    <w:rsid w:val="004B13DE"/>
    <w:rsid w:val="004B7C14"/>
    <w:rsid w:val="004D2D1B"/>
    <w:rsid w:val="004D2D84"/>
    <w:rsid w:val="004D4739"/>
    <w:rsid w:val="004E2B45"/>
    <w:rsid w:val="004F5512"/>
    <w:rsid w:val="00512811"/>
    <w:rsid w:val="00516B70"/>
    <w:rsid w:val="00520235"/>
    <w:rsid w:val="00526467"/>
    <w:rsid w:val="005300CB"/>
    <w:rsid w:val="0053104D"/>
    <w:rsid w:val="0053355E"/>
    <w:rsid w:val="0053758B"/>
    <w:rsid w:val="00543516"/>
    <w:rsid w:val="00545B8F"/>
    <w:rsid w:val="005463E8"/>
    <w:rsid w:val="00557843"/>
    <w:rsid w:val="00561887"/>
    <w:rsid w:val="00563231"/>
    <w:rsid w:val="00563669"/>
    <w:rsid w:val="0056586C"/>
    <w:rsid w:val="0056749C"/>
    <w:rsid w:val="00570FED"/>
    <w:rsid w:val="00582CA5"/>
    <w:rsid w:val="00583323"/>
    <w:rsid w:val="005836C9"/>
    <w:rsid w:val="00590F2E"/>
    <w:rsid w:val="00596E65"/>
    <w:rsid w:val="00597AAA"/>
    <w:rsid w:val="005A07FF"/>
    <w:rsid w:val="005A74A0"/>
    <w:rsid w:val="005B7FCA"/>
    <w:rsid w:val="005C1850"/>
    <w:rsid w:val="005D4396"/>
    <w:rsid w:val="005D7C29"/>
    <w:rsid w:val="005E0AD9"/>
    <w:rsid w:val="005E5504"/>
    <w:rsid w:val="005F0E8F"/>
    <w:rsid w:val="005F65A4"/>
    <w:rsid w:val="005F76C0"/>
    <w:rsid w:val="005F7876"/>
    <w:rsid w:val="00602F6C"/>
    <w:rsid w:val="00610B54"/>
    <w:rsid w:val="00617D28"/>
    <w:rsid w:val="0063083E"/>
    <w:rsid w:val="00632186"/>
    <w:rsid w:val="00632D66"/>
    <w:rsid w:val="006335A9"/>
    <w:rsid w:val="00641488"/>
    <w:rsid w:val="00652F29"/>
    <w:rsid w:val="0065689C"/>
    <w:rsid w:val="00663C24"/>
    <w:rsid w:val="00671C56"/>
    <w:rsid w:val="006732F8"/>
    <w:rsid w:val="00676FCF"/>
    <w:rsid w:val="00683E8E"/>
    <w:rsid w:val="0068407B"/>
    <w:rsid w:val="006901C2"/>
    <w:rsid w:val="0069566E"/>
    <w:rsid w:val="0069602D"/>
    <w:rsid w:val="00696B4C"/>
    <w:rsid w:val="006A0924"/>
    <w:rsid w:val="006A4396"/>
    <w:rsid w:val="006B13A3"/>
    <w:rsid w:val="006C0122"/>
    <w:rsid w:val="006C5B29"/>
    <w:rsid w:val="006D6ADC"/>
    <w:rsid w:val="006D7497"/>
    <w:rsid w:val="006D7A00"/>
    <w:rsid w:val="006F4351"/>
    <w:rsid w:val="006F5339"/>
    <w:rsid w:val="00702CF6"/>
    <w:rsid w:val="0070567F"/>
    <w:rsid w:val="00714E44"/>
    <w:rsid w:val="00720050"/>
    <w:rsid w:val="00735829"/>
    <w:rsid w:val="007422C8"/>
    <w:rsid w:val="007472F8"/>
    <w:rsid w:val="00750515"/>
    <w:rsid w:val="00754368"/>
    <w:rsid w:val="00755047"/>
    <w:rsid w:val="0076064F"/>
    <w:rsid w:val="00764B5F"/>
    <w:rsid w:val="007661B5"/>
    <w:rsid w:val="0076717B"/>
    <w:rsid w:val="00770483"/>
    <w:rsid w:val="00773D11"/>
    <w:rsid w:val="007800FD"/>
    <w:rsid w:val="00780120"/>
    <w:rsid w:val="00782D35"/>
    <w:rsid w:val="00783898"/>
    <w:rsid w:val="00786E62"/>
    <w:rsid w:val="00791A89"/>
    <w:rsid w:val="00791CDD"/>
    <w:rsid w:val="00792F80"/>
    <w:rsid w:val="007A6629"/>
    <w:rsid w:val="007B01A9"/>
    <w:rsid w:val="007B3881"/>
    <w:rsid w:val="007B5628"/>
    <w:rsid w:val="007C530E"/>
    <w:rsid w:val="007C6378"/>
    <w:rsid w:val="007C7766"/>
    <w:rsid w:val="007D00CF"/>
    <w:rsid w:val="007D30BC"/>
    <w:rsid w:val="007E791C"/>
    <w:rsid w:val="007F05CC"/>
    <w:rsid w:val="007F3D3D"/>
    <w:rsid w:val="007F6FE3"/>
    <w:rsid w:val="008049EB"/>
    <w:rsid w:val="008076E5"/>
    <w:rsid w:val="00823EE3"/>
    <w:rsid w:val="00830836"/>
    <w:rsid w:val="00830BF2"/>
    <w:rsid w:val="00836834"/>
    <w:rsid w:val="00845E8E"/>
    <w:rsid w:val="0085446D"/>
    <w:rsid w:val="00856F7D"/>
    <w:rsid w:val="00862D90"/>
    <w:rsid w:val="0086346D"/>
    <w:rsid w:val="008644C7"/>
    <w:rsid w:val="00866A9E"/>
    <w:rsid w:val="00870B5D"/>
    <w:rsid w:val="00871544"/>
    <w:rsid w:val="00872F33"/>
    <w:rsid w:val="00887C90"/>
    <w:rsid w:val="00893356"/>
    <w:rsid w:val="008A0433"/>
    <w:rsid w:val="008A0E05"/>
    <w:rsid w:val="008A0FA2"/>
    <w:rsid w:val="008A2537"/>
    <w:rsid w:val="008A3069"/>
    <w:rsid w:val="008C2B27"/>
    <w:rsid w:val="008C38FA"/>
    <w:rsid w:val="008C6DEE"/>
    <w:rsid w:val="008C71DF"/>
    <w:rsid w:val="008D13B9"/>
    <w:rsid w:val="008D2E25"/>
    <w:rsid w:val="008D4A4D"/>
    <w:rsid w:val="008D7062"/>
    <w:rsid w:val="008E1D85"/>
    <w:rsid w:val="008E26F9"/>
    <w:rsid w:val="008E3601"/>
    <w:rsid w:val="008E4554"/>
    <w:rsid w:val="008E4B2C"/>
    <w:rsid w:val="008F1C0C"/>
    <w:rsid w:val="009050C1"/>
    <w:rsid w:val="00911043"/>
    <w:rsid w:val="00912D85"/>
    <w:rsid w:val="009144BA"/>
    <w:rsid w:val="00922006"/>
    <w:rsid w:val="00933367"/>
    <w:rsid w:val="0093630D"/>
    <w:rsid w:val="009551B3"/>
    <w:rsid w:val="00973142"/>
    <w:rsid w:val="0097764C"/>
    <w:rsid w:val="00977839"/>
    <w:rsid w:val="00986CC5"/>
    <w:rsid w:val="00992459"/>
    <w:rsid w:val="009A5971"/>
    <w:rsid w:val="009A641B"/>
    <w:rsid w:val="009B117F"/>
    <w:rsid w:val="009B7859"/>
    <w:rsid w:val="009B7B5E"/>
    <w:rsid w:val="009C7A70"/>
    <w:rsid w:val="009D4668"/>
    <w:rsid w:val="009D7658"/>
    <w:rsid w:val="009E37A5"/>
    <w:rsid w:val="009E4870"/>
    <w:rsid w:val="009F3623"/>
    <w:rsid w:val="009F734D"/>
    <w:rsid w:val="00A018FB"/>
    <w:rsid w:val="00A047A1"/>
    <w:rsid w:val="00A14D14"/>
    <w:rsid w:val="00A1563C"/>
    <w:rsid w:val="00A16589"/>
    <w:rsid w:val="00A26ED1"/>
    <w:rsid w:val="00A323E6"/>
    <w:rsid w:val="00A405D1"/>
    <w:rsid w:val="00A40827"/>
    <w:rsid w:val="00A4220C"/>
    <w:rsid w:val="00A434D7"/>
    <w:rsid w:val="00A55B29"/>
    <w:rsid w:val="00A63F45"/>
    <w:rsid w:val="00A646D6"/>
    <w:rsid w:val="00A67F89"/>
    <w:rsid w:val="00A70C27"/>
    <w:rsid w:val="00A77200"/>
    <w:rsid w:val="00A811E1"/>
    <w:rsid w:val="00A814CB"/>
    <w:rsid w:val="00A82165"/>
    <w:rsid w:val="00A94BC8"/>
    <w:rsid w:val="00AA3751"/>
    <w:rsid w:val="00AA4067"/>
    <w:rsid w:val="00AB1010"/>
    <w:rsid w:val="00AB3146"/>
    <w:rsid w:val="00AB6D51"/>
    <w:rsid w:val="00AC427C"/>
    <w:rsid w:val="00AC4961"/>
    <w:rsid w:val="00AC70DE"/>
    <w:rsid w:val="00AD09BF"/>
    <w:rsid w:val="00AD5B88"/>
    <w:rsid w:val="00AE35AF"/>
    <w:rsid w:val="00B05444"/>
    <w:rsid w:val="00B11E80"/>
    <w:rsid w:val="00B121CE"/>
    <w:rsid w:val="00B14743"/>
    <w:rsid w:val="00B15A8B"/>
    <w:rsid w:val="00B169AD"/>
    <w:rsid w:val="00B4191E"/>
    <w:rsid w:val="00B41A3E"/>
    <w:rsid w:val="00B42A32"/>
    <w:rsid w:val="00B47A5A"/>
    <w:rsid w:val="00B50311"/>
    <w:rsid w:val="00B749E7"/>
    <w:rsid w:val="00B75369"/>
    <w:rsid w:val="00B836C4"/>
    <w:rsid w:val="00B8777B"/>
    <w:rsid w:val="00BB4128"/>
    <w:rsid w:val="00BC2699"/>
    <w:rsid w:val="00BC4D12"/>
    <w:rsid w:val="00BC64DB"/>
    <w:rsid w:val="00BD04CF"/>
    <w:rsid w:val="00BD2AFB"/>
    <w:rsid w:val="00BD3596"/>
    <w:rsid w:val="00BD3CE0"/>
    <w:rsid w:val="00BF0908"/>
    <w:rsid w:val="00BF3E7E"/>
    <w:rsid w:val="00BF49E2"/>
    <w:rsid w:val="00BF4B81"/>
    <w:rsid w:val="00C01E5E"/>
    <w:rsid w:val="00C053FB"/>
    <w:rsid w:val="00C0653F"/>
    <w:rsid w:val="00C161AA"/>
    <w:rsid w:val="00C20819"/>
    <w:rsid w:val="00C24CC0"/>
    <w:rsid w:val="00C36AF5"/>
    <w:rsid w:val="00C45F96"/>
    <w:rsid w:val="00C54C80"/>
    <w:rsid w:val="00C55EEB"/>
    <w:rsid w:val="00C63F9D"/>
    <w:rsid w:val="00C6545F"/>
    <w:rsid w:val="00C65DCE"/>
    <w:rsid w:val="00C65ECF"/>
    <w:rsid w:val="00C668C3"/>
    <w:rsid w:val="00C7780E"/>
    <w:rsid w:val="00C80726"/>
    <w:rsid w:val="00C86F73"/>
    <w:rsid w:val="00C872CD"/>
    <w:rsid w:val="00C87552"/>
    <w:rsid w:val="00C94C3E"/>
    <w:rsid w:val="00CB4B49"/>
    <w:rsid w:val="00CB4C5F"/>
    <w:rsid w:val="00CC2241"/>
    <w:rsid w:val="00CC368B"/>
    <w:rsid w:val="00CC70BD"/>
    <w:rsid w:val="00CD07D7"/>
    <w:rsid w:val="00CD175F"/>
    <w:rsid w:val="00CD29AF"/>
    <w:rsid w:val="00CD3E48"/>
    <w:rsid w:val="00CD7B7C"/>
    <w:rsid w:val="00CE4FE3"/>
    <w:rsid w:val="00CE74F3"/>
    <w:rsid w:val="00CF170B"/>
    <w:rsid w:val="00CF5C78"/>
    <w:rsid w:val="00D01003"/>
    <w:rsid w:val="00D05472"/>
    <w:rsid w:val="00D058AB"/>
    <w:rsid w:val="00D07365"/>
    <w:rsid w:val="00D12AAE"/>
    <w:rsid w:val="00D3023D"/>
    <w:rsid w:val="00D338FD"/>
    <w:rsid w:val="00D34460"/>
    <w:rsid w:val="00D351BF"/>
    <w:rsid w:val="00D37191"/>
    <w:rsid w:val="00D428F5"/>
    <w:rsid w:val="00D434C2"/>
    <w:rsid w:val="00D51A2A"/>
    <w:rsid w:val="00D543D7"/>
    <w:rsid w:val="00D55A3A"/>
    <w:rsid w:val="00D57EDE"/>
    <w:rsid w:val="00D675C5"/>
    <w:rsid w:val="00D72EB8"/>
    <w:rsid w:val="00D72F51"/>
    <w:rsid w:val="00D80698"/>
    <w:rsid w:val="00D85045"/>
    <w:rsid w:val="00D857AA"/>
    <w:rsid w:val="00D85BF5"/>
    <w:rsid w:val="00D937BD"/>
    <w:rsid w:val="00D9400E"/>
    <w:rsid w:val="00D9412F"/>
    <w:rsid w:val="00DA1AA2"/>
    <w:rsid w:val="00DA36A6"/>
    <w:rsid w:val="00DB0E7B"/>
    <w:rsid w:val="00DC2CFB"/>
    <w:rsid w:val="00DD1623"/>
    <w:rsid w:val="00DD295E"/>
    <w:rsid w:val="00DD3209"/>
    <w:rsid w:val="00DD5511"/>
    <w:rsid w:val="00DE1AD1"/>
    <w:rsid w:val="00DE3F3C"/>
    <w:rsid w:val="00DF0F7B"/>
    <w:rsid w:val="00DF1703"/>
    <w:rsid w:val="00DF3046"/>
    <w:rsid w:val="00E12D4D"/>
    <w:rsid w:val="00E16CB9"/>
    <w:rsid w:val="00E20304"/>
    <w:rsid w:val="00E23086"/>
    <w:rsid w:val="00E240FD"/>
    <w:rsid w:val="00E5332C"/>
    <w:rsid w:val="00E549A8"/>
    <w:rsid w:val="00E642C1"/>
    <w:rsid w:val="00E67740"/>
    <w:rsid w:val="00E70257"/>
    <w:rsid w:val="00E70547"/>
    <w:rsid w:val="00E74770"/>
    <w:rsid w:val="00E7721C"/>
    <w:rsid w:val="00E774ED"/>
    <w:rsid w:val="00E82C8E"/>
    <w:rsid w:val="00EA23F9"/>
    <w:rsid w:val="00EB07EF"/>
    <w:rsid w:val="00EB3491"/>
    <w:rsid w:val="00EB59C9"/>
    <w:rsid w:val="00EC4D2B"/>
    <w:rsid w:val="00ED36B8"/>
    <w:rsid w:val="00EE2DA8"/>
    <w:rsid w:val="00EE5D02"/>
    <w:rsid w:val="00F05B99"/>
    <w:rsid w:val="00F119C3"/>
    <w:rsid w:val="00F1459A"/>
    <w:rsid w:val="00F24E71"/>
    <w:rsid w:val="00F262DD"/>
    <w:rsid w:val="00F41579"/>
    <w:rsid w:val="00F5219D"/>
    <w:rsid w:val="00F523F8"/>
    <w:rsid w:val="00F62F5D"/>
    <w:rsid w:val="00F676FB"/>
    <w:rsid w:val="00F802E7"/>
    <w:rsid w:val="00F81E55"/>
    <w:rsid w:val="00F842F4"/>
    <w:rsid w:val="00F9114A"/>
    <w:rsid w:val="00FB63FD"/>
    <w:rsid w:val="00FC4B14"/>
    <w:rsid w:val="00FD328B"/>
    <w:rsid w:val="00FE0625"/>
    <w:rsid w:val="00FE64FD"/>
    <w:rsid w:val="00FF02DE"/>
    <w:rsid w:val="00FF1D53"/>
    <w:rsid w:val="00FF569F"/>
    <w:rsid w:val="00FF6542"/>
    <w:rsid w:val="00FF7F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DF5"/>
    <w:pPr>
      <w:spacing w:before="60" w:after="120"/>
      <w:jc w:val="both"/>
    </w:pPr>
    <w:rPr>
      <w:rFonts w:ascii="Calibri" w:hAnsi="Calibri"/>
      <w:sz w:val="22"/>
      <w:lang w:val="en-GB"/>
    </w:rPr>
  </w:style>
  <w:style w:type="paragraph" w:styleId="Heading1">
    <w:name w:val="heading 1"/>
    <w:basedOn w:val="Normal"/>
    <w:next w:val="Normal"/>
    <w:link w:val="Heading1Char"/>
    <w:uiPriority w:val="9"/>
    <w:qFormat/>
    <w:rsid w:val="00BD2AFB"/>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D9400E"/>
    <w:pPr>
      <w:keepNext/>
      <w:keepLines/>
      <w:spacing w:before="600"/>
      <w:jc w:val="left"/>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563231"/>
    <w:pPr>
      <w:keepNext/>
      <w:keepLines/>
      <w:spacing w:before="240"/>
      <w:outlineLvl w:val="2"/>
    </w:pPr>
    <w:rPr>
      <w:rFonts w:asciiTheme="majorHAnsi" w:eastAsiaTheme="majorEastAsia" w:hAnsiTheme="majorHAnsi" w:cstheme="majorBidi"/>
      <w:b/>
      <w:bCs/>
      <w:color w:val="4F81BD" w:themeColor="accent1"/>
      <w:sz w:val="26"/>
      <w:u w:val="single"/>
    </w:rPr>
  </w:style>
  <w:style w:type="paragraph" w:styleId="Heading4">
    <w:name w:val="heading 4"/>
    <w:basedOn w:val="Normal"/>
    <w:next w:val="Normal"/>
    <w:link w:val="Heading4Char"/>
    <w:uiPriority w:val="9"/>
    <w:unhideWhenUsed/>
    <w:qFormat/>
    <w:rsid w:val="006C0122"/>
    <w:pPr>
      <w:keepNext/>
      <w:keepLines/>
      <w:spacing w:before="280" w:after="60"/>
      <w:jc w:val="left"/>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unhideWhenUsed/>
    <w:qFormat/>
    <w:rsid w:val="00986CC5"/>
    <w:pPr>
      <w:keepNext/>
      <w:keepLines/>
      <w:spacing w:before="24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unhideWhenUsed/>
    <w:qFormat/>
    <w:rsid w:val="00DE3F3C"/>
    <w:pPr>
      <w:keepNext/>
      <w:keepLines/>
      <w:spacing w:before="200" w:after="6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67DF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00E"/>
    <w:rPr>
      <w:rFonts w:asciiTheme="majorHAnsi" w:eastAsiaTheme="majorEastAsia" w:hAnsiTheme="majorHAnsi" w:cstheme="majorBidi"/>
      <w:b/>
      <w:bCs/>
      <w:color w:val="4F81BD" w:themeColor="accent1"/>
      <w:sz w:val="32"/>
      <w:szCs w:val="26"/>
      <w:lang w:val="en-GB"/>
    </w:rPr>
  </w:style>
  <w:style w:type="character" w:customStyle="1" w:styleId="Heading3Char">
    <w:name w:val="Heading 3 Char"/>
    <w:basedOn w:val="DefaultParagraphFont"/>
    <w:link w:val="Heading3"/>
    <w:uiPriority w:val="9"/>
    <w:rsid w:val="00563231"/>
    <w:rPr>
      <w:rFonts w:asciiTheme="majorHAnsi" w:eastAsiaTheme="majorEastAsia" w:hAnsiTheme="majorHAnsi" w:cstheme="majorBidi"/>
      <w:b/>
      <w:bCs/>
      <w:color w:val="4F81BD" w:themeColor="accent1"/>
      <w:sz w:val="26"/>
      <w:u w:val="single"/>
      <w:lang w:val="en-GB"/>
    </w:rPr>
  </w:style>
  <w:style w:type="character" w:styleId="Hyperlink">
    <w:name w:val="Hyperlink"/>
    <w:basedOn w:val="DefaultParagraphFont"/>
    <w:uiPriority w:val="99"/>
    <w:unhideWhenUsed/>
    <w:rsid w:val="00046E1B"/>
    <w:rPr>
      <w:color w:val="0000FF" w:themeColor="hyperlink"/>
      <w:u w:val="single"/>
    </w:rPr>
  </w:style>
  <w:style w:type="character" w:styleId="FollowedHyperlink">
    <w:name w:val="FollowedHyperlink"/>
    <w:basedOn w:val="DefaultParagraphFont"/>
    <w:uiPriority w:val="99"/>
    <w:semiHidden/>
    <w:unhideWhenUsed/>
    <w:rsid w:val="004B0EAD"/>
    <w:rPr>
      <w:color w:val="800080" w:themeColor="followedHyperlink"/>
      <w:u w:val="single"/>
    </w:rPr>
  </w:style>
  <w:style w:type="paragraph" w:styleId="BalloonText">
    <w:name w:val="Balloon Text"/>
    <w:basedOn w:val="Normal"/>
    <w:link w:val="BalloonTextChar"/>
    <w:uiPriority w:val="99"/>
    <w:semiHidden/>
    <w:unhideWhenUsed/>
    <w:rsid w:val="0076064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064F"/>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BD2AF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D2AFB"/>
  </w:style>
  <w:style w:type="character" w:customStyle="1" w:styleId="apple-converted-space">
    <w:name w:val="apple-converted-space"/>
    <w:basedOn w:val="DefaultParagraphFont"/>
    <w:rsid w:val="00343944"/>
  </w:style>
  <w:style w:type="paragraph" w:styleId="ListParagraph">
    <w:name w:val="List Paragraph"/>
    <w:basedOn w:val="Normal"/>
    <w:uiPriority w:val="34"/>
    <w:qFormat/>
    <w:rsid w:val="006B13A3"/>
    <w:pPr>
      <w:ind w:left="720"/>
      <w:contextualSpacing/>
    </w:pPr>
  </w:style>
  <w:style w:type="paragraph" w:styleId="Header">
    <w:name w:val="header"/>
    <w:basedOn w:val="Normal"/>
    <w:link w:val="HeaderChar"/>
    <w:uiPriority w:val="99"/>
    <w:unhideWhenUsed/>
    <w:rsid w:val="00CE4FE3"/>
    <w:pPr>
      <w:tabs>
        <w:tab w:val="center" w:pos="4320"/>
        <w:tab w:val="right" w:pos="8640"/>
      </w:tabs>
      <w:spacing w:after="0"/>
    </w:pPr>
  </w:style>
  <w:style w:type="character" w:customStyle="1" w:styleId="HeaderChar">
    <w:name w:val="Header Char"/>
    <w:basedOn w:val="DefaultParagraphFont"/>
    <w:link w:val="Header"/>
    <w:uiPriority w:val="99"/>
    <w:rsid w:val="00CE4FE3"/>
    <w:rPr>
      <w:lang w:val="en-GB"/>
    </w:rPr>
  </w:style>
  <w:style w:type="paragraph" w:styleId="Footer">
    <w:name w:val="footer"/>
    <w:basedOn w:val="Normal"/>
    <w:link w:val="FooterChar"/>
    <w:uiPriority w:val="99"/>
    <w:unhideWhenUsed/>
    <w:rsid w:val="00CE4FE3"/>
    <w:pPr>
      <w:tabs>
        <w:tab w:val="center" w:pos="4320"/>
        <w:tab w:val="right" w:pos="8640"/>
      </w:tabs>
      <w:spacing w:after="0"/>
    </w:pPr>
  </w:style>
  <w:style w:type="character" w:customStyle="1" w:styleId="FooterChar">
    <w:name w:val="Footer Char"/>
    <w:basedOn w:val="DefaultParagraphFont"/>
    <w:link w:val="Footer"/>
    <w:uiPriority w:val="99"/>
    <w:rsid w:val="00CE4FE3"/>
    <w:rPr>
      <w:lang w:val="en-GB"/>
    </w:rPr>
  </w:style>
  <w:style w:type="character" w:customStyle="1" w:styleId="Heading4Char">
    <w:name w:val="Heading 4 Char"/>
    <w:basedOn w:val="DefaultParagraphFont"/>
    <w:link w:val="Heading4"/>
    <w:uiPriority w:val="9"/>
    <w:rsid w:val="006C012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986CC5"/>
    <w:rPr>
      <w:rFonts w:asciiTheme="majorHAnsi" w:eastAsiaTheme="majorEastAsia" w:hAnsiTheme="majorHAnsi" w:cstheme="majorBidi"/>
      <w:color w:val="243F60" w:themeColor="accent1" w:themeShade="7F"/>
      <w:lang w:val="en-GB"/>
    </w:rPr>
  </w:style>
  <w:style w:type="paragraph" w:styleId="Caption">
    <w:name w:val="caption"/>
    <w:basedOn w:val="Normal"/>
    <w:next w:val="Normal"/>
    <w:uiPriority w:val="35"/>
    <w:unhideWhenUsed/>
    <w:qFormat/>
    <w:rsid w:val="00D72EB8"/>
    <w:pPr>
      <w:spacing w:before="0" w:after="200"/>
    </w:pPr>
    <w:rPr>
      <w:b/>
      <w:bCs/>
      <w:color w:val="4F81BD" w:themeColor="accent1"/>
      <w:sz w:val="18"/>
      <w:szCs w:val="18"/>
    </w:rPr>
  </w:style>
  <w:style w:type="table" w:styleId="TableGrid">
    <w:name w:val="Table Grid"/>
    <w:basedOn w:val="TableNormal"/>
    <w:uiPriority w:val="59"/>
    <w:rsid w:val="00DE3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E3F3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3F3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6Char">
    <w:name w:val="Heading 6 Char"/>
    <w:basedOn w:val="DefaultParagraphFont"/>
    <w:link w:val="Heading6"/>
    <w:uiPriority w:val="9"/>
    <w:rsid w:val="00DE3F3C"/>
    <w:rPr>
      <w:rFonts w:asciiTheme="majorHAnsi" w:eastAsiaTheme="majorEastAsia" w:hAnsiTheme="majorHAnsi" w:cstheme="majorBidi"/>
      <w:i/>
      <w:iCs/>
      <w:color w:val="243F60" w:themeColor="accent1" w:themeShade="7F"/>
      <w:sz w:val="22"/>
      <w:lang w:val="en-GB"/>
    </w:rPr>
  </w:style>
  <w:style w:type="character" w:styleId="PlaceholderText">
    <w:name w:val="Placeholder Text"/>
    <w:basedOn w:val="DefaultParagraphFont"/>
    <w:uiPriority w:val="99"/>
    <w:semiHidden/>
    <w:rsid w:val="00DE3F3C"/>
    <w:rPr>
      <w:color w:val="808080"/>
    </w:rPr>
  </w:style>
  <w:style w:type="character" w:customStyle="1" w:styleId="Heading7Char">
    <w:name w:val="Heading 7 Char"/>
    <w:basedOn w:val="DefaultParagraphFont"/>
    <w:link w:val="Heading7"/>
    <w:uiPriority w:val="9"/>
    <w:rsid w:val="00467DF5"/>
    <w:rPr>
      <w:rFonts w:asciiTheme="majorHAnsi" w:eastAsiaTheme="majorEastAsia" w:hAnsiTheme="majorHAnsi" w:cstheme="majorBidi"/>
      <w:i/>
      <w:iCs/>
      <w:color w:val="404040" w:themeColor="text1" w:themeTint="BF"/>
      <w:sz w:val="22"/>
      <w:lang w:val="en-GB"/>
    </w:rPr>
  </w:style>
  <w:style w:type="paragraph" w:customStyle="1" w:styleId="TableContent">
    <w:name w:val="Table Content"/>
    <w:basedOn w:val="Normal"/>
    <w:qFormat/>
    <w:rsid w:val="00467DF5"/>
  </w:style>
  <w:style w:type="paragraph" w:customStyle="1" w:styleId="TableHeading">
    <w:name w:val="Table Heading"/>
    <w:basedOn w:val="Heading5"/>
    <w:next w:val="Normal"/>
    <w:link w:val="TableHeadingChar"/>
    <w:qFormat/>
    <w:rsid w:val="00467DF5"/>
    <w:pPr>
      <w:spacing w:before="60" w:after="60"/>
    </w:pPr>
  </w:style>
  <w:style w:type="character" w:customStyle="1" w:styleId="TableHeadingChar">
    <w:name w:val="Table Heading Char"/>
    <w:basedOn w:val="Heading5Char"/>
    <w:link w:val="TableHeading"/>
    <w:rsid w:val="00467DF5"/>
  </w:style>
</w:styles>
</file>

<file path=word/webSettings.xml><?xml version="1.0" encoding="utf-8"?>
<w:webSettings xmlns:r="http://schemas.openxmlformats.org/officeDocument/2006/relationships" xmlns:w="http://schemas.openxmlformats.org/wordprocessingml/2006/main">
  <w:divs>
    <w:div w:id="212888047">
      <w:bodyDiv w:val="1"/>
      <w:marLeft w:val="0"/>
      <w:marRight w:val="0"/>
      <w:marTop w:val="0"/>
      <w:marBottom w:val="0"/>
      <w:divBdr>
        <w:top w:val="none" w:sz="0" w:space="0" w:color="auto"/>
        <w:left w:val="none" w:sz="0" w:space="0" w:color="auto"/>
        <w:bottom w:val="none" w:sz="0" w:space="0" w:color="auto"/>
        <w:right w:val="none" w:sz="0" w:space="0" w:color="auto"/>
      </w:divBdr>
    </w:div>
    <w:div w:id="232668222">
      <w:bodyDiv w:val="1"/>
      <w:marLeft w:val="0"/>
      <w:marRight w:val="0"/>
      <w:marTop w:val="0"/>
      <w:marBottom w:val="0"/>
      <w:divBdr>
        <w:top w:val="none" w:sz="0" w:space="0" w:color="auto"/>
        <w:left w:val="none" w:sz="0" w:space="0" w:color="auto"/>
        <w:bottom w:val="none" w:sz="0" w:space="0" w:color="auto"/>
        <w:right w:val="none" w:sz="0" w:space="0" w:color="auto"/>
      </w:divBdr>
    </w:div>
    <w:div w:id="491264898">
      <w:bodyDiv w:val="1"/>
      <w:marLeft w:val="0"/>
      <w:marRight w:val="0"/>
      <w:marTop w:val="0"/>
      <w:marBottom w:val="0"/>
      <w:divBdr>
        <w:top w:val="none" w:sz="0" w:space="0" w:color="auto"/>
        <w:left w:val="none" w:sz="0" w:space="0" w:color="auto"/>
        <w:bottom w:val="none" w:sz="0" w:space="0" w:color="auto"/>
        <w:right w:val="none" w:sz="0" w:space="0" w:color="auto"/>
      </w:divBdr>
    </w:div>
    <w:div w:id="526064534">
      <w:bodyDiv w:val="1"/>
      <w:marLeft w:val="0"/>
      <w:marRight w:val="0"/>
      <w:marTop w:val="0"/>
      <w:marBottom w:val="0"/>
      <w:divBdr>
        <w:top w:val="none" w:sz="0" w:space="0" w:color="auto"/>
        <w:left w:val="none" w:sz="0" w:space="0" w:color="auto"/>
        <w:bottom w:val="none" w:sz="0" w:space="0" w:color="auto"/>
        <w:right w:val="none" w:sz="0" w:space="0" w:color="auto"/>
      </w:divBdr>
    </w:div>
    <w:div w:id="568853636">
      <w:bodyDiv w:val="1"/>
      <w:marLeft w:val="0"/>
      <w:marRight w:val="0"/>
      <w:marTop w:val="0"/>
      <w:marBottom w:val="0"/>
      <w:divBdr>
        <w:top w:val="none" w:sz="0" w:space="0" w:color="auto"/>
        <w:left w:val="none" w:sz="0" w:space="0" w:color="auto"/>
        <w:bottom w:val="none" w:sz="0" w:space="0" w:color="auto"/>
        <w:right w:val="none" w:sz="0" w:space="0" w:color="auto"/>
      </w:divBdr>
    </w:div>
    <w:div w:id="643629640">
      <w:bodyDiv w:val="1"/>
      <w:marLeft w:val="0"/>
      <w:marRight w:val="0"/>
      <w:marTop w:val="0"/>
      <w:marBottom w:val="0"/>
      <w:divBdr>
        <w:top w:val="none" w:sz="0" w:space="0" w:color="auto"/>
        <w:left w:val="none" w:sz="0" w:space="0" w:color="auto"/>
        <w:bottom w:val="none" w:sz="0" w:space="0" w:color="auto"/>
        <w:right w:val="none" w:sz="0" w:space="0" w:color="auto"/>
      </w:divBdr>
    </w:div>
    <w:div w:id="674188582">
      <w:bodyDiv w:val="1"/>
      <w:marLeft w:val="0"/>
      <w:marRight w:val="0"/>
      <w:marTop w:val="0"/>
      <w:marBottom w:val="0"/>
      <w:divBdr>
        <w:top w:val="none" w:sz="0" w:space="0" w:color="auto"/>
        <w:left w:val="none" w:sz="0" w:space="0" w:color="auto"/>
        <w:bottom w:val="none" w:sz="0" w:space="0" w:color="auto"/>
        <w:right w:val="none" w:sz="0" w:space="0" w:color="auto"/>
      </w:divBdr>
    </w:div>
    <w:div w:id="693844634">
      <w:bodyDiv w:val="1"/>
      <w:marLeft w:val="0"/>
      <w:marRight w:val="0"/>
      <w:marTop w:val="0"/>
      <w:marBottom w:val="0"/>
      <w:divBdr>
        <w:top w:val="none" w:sz="0" w:space="0" w:color="auto"/>
        <w:left w:val="none" w:sz="0" w:space="0" w:color="auto"/>
        <w:bottom w:val="none" w:sz="0" w:space="0" w:color="auto"/>
        <w:right w:val="none" w:sz="0" w:space="0" w:color="auto"/>
      </w:divBdr>
    </w:div>
    <w:div w:id="719013137">
      <w:bodyDiv w:val="1"/>
      <w:marLeft w:val="0"/>
      <w:marRight w:val="0"/>
      <w:marTop w:val="0"/>
      <w:marBottom w:val="0"/>
      <w:divBdr>
        <w:top w:val="none" w:sz="0" w:space="0" w:color="auto"/>
        <w:left w:val="none" w:sz="0" w:space="0" w:color="auto"/>
        <w:bottom w:val="none" w:sz="0" w:space="0" w:color="auto"/>
        <w:right w:val="none" w:sz="0" w:space="0" w:color="auto"/>
      </w:divBdr>
    </w:div>
    <w:div w:id="722605423">
      <w:bodyDiv w:val="1"/>
      <w:marLeft w:val="0"/>
      <w:marRight w:val="0"/>
      <w:marTop w:val="0"/>
      <w:marBottom w:val="0"/>
      <w:divBdr>
        <w:top w:val="none" w:sz="0" w:space="0" w:color="auto"/>
        <w:left w:val="none" w:sz="0" w:space="0" w:color="auto"/>
        <w:bottom w:val="none" w:sz="0" w:space="0" w:color="auto"/>
        <w:right w:val="none" w:sz="0" w:space="0" w:color="auto"/>
      </w:divBdr>
    </w:div>
    <w:div w:id="732195710">
      <w:bodyDiv w:val="1"/>
      <w:marLeft w:val="0"/>
      <w:marRight w:val="0"/>
      <w:marTop w:val="0"/>
      <w:marBottom w:val="0"/>
      <w:divBdr>
        <w:top w:val="none" w:sz="0" w:space="0" w:color="auto"/>
        <w:left w:val="none" w:sz="0" w:space="0" w:color="auto"/>
        <w:bottom w:val="none" w:sz="0" w:space="0" w:color="auto"/>
        <w:right w:val="none" w:sz="0" w:space="0" w:color="auto"/>
      </w:divBdr>
    </w:div>
    <w:div w:id="760174854">
      <w:bodyDiv w:val="1"/>
      <w:marLeft w:val="0"/>
      <w:marRight w:val="0"/>
      <w:marTop w:val="0"/>
      <w:marBottom w:val="0"/>
      <w:divBdr>
        <w:top w:val="none" w:sz="0" w:space="0" w:color="auto"/>
        <w:left w:val="none" w:sz="0" w:space="0" w:color="auto"/>
        <w:bottom w:val="none" w:sz="0" w:space="0" w:color="auto"/>
        <w:right w:val="none" w:sz="0" w:space="0" w:color="auto"/>
      </w:divBdr>
    </w:div>
    <w:div w:id="833565268">
      <w:bodyDiv w:val="1"/>
      <w:marLeft w:val="0"/>
      <w:marRight w:val="0"/>
      <w:marTop w:val="0"/>
      <w:marBottom w:val="0"/>
      <w:divBdr>
        <w:top w:val="none" w:sz="0" w:space="0" w:color="auto"/>
        <w:left w:val="none" w:sz="0" w:space="0" w:color="auto"/>
        <w:bottom w:val="none" w:sz="0" w:space="0" w:color="auto"/>
        <w:right w:val="none" w:sz="0" w:space="0" w:color="auto"/>
      </w:divBdr>
    </w:div>
    <w:div w:id="899243956">
      <w:bodyDiv w:val="1"/>
      <w:marLeft w:val="0"/>
      <w:marRight w:val="0"/>
      <w:marTop w:val="0"/>
      <w:marBottom w:val="0"/>
      <w:divBdr>
        <w:top w:val="none" w:sz="0" w:space="0" w:color="auto"/>
        <w:left w:val="none" w:sz="0" w:space="0" w:color="auto"/>
        <w:bottom w:val="none" w:sz="0" w:space="0" w:color="auto"/>
        <w:right w:val="none" w:sz="0" w:space="0" w:color="auto"/>
      </w:divBdr>
      <w:divsChild>
        <w:div w:id="1919438107">
          <w:marLeft w:val="0"/>
          <w:marRight w:val="0"/>
          <w:marTop w:val="0"/>
          <w:marBottom w:val="0"/>
          <w:divBdr>
            <w:top w:val="none" w:sz="0" w:space="0" w:color="auto"/>
            <w:left w:val="none" w:sz="0" w:space="0" w:color="auto"/>
            <w:bottom w:val="none" w:sz="0" w:space="0" w:color="auto"/>
            <w:right w:val="none" w:sz="0" w:space="0" w:color="auto"/>
          </w:divBdr>
          <w:divsChild>
            <w:div w:id="1391272462">
              <w:marLeft w:val="0"/>
              <w:marRight w:val="0"/>
              <w:marTop w:val="0"/>
              <w:marBottom w:val="0"/>
              <w:divBdr>
                <w:top w:val="none" w:sz="0" w:space="0" w:color="auto"/>
                <w:left w:val="none" w:sz="0" w:space="0" w:color="auto"/>
                <w:bottom w:val="none" w:sz="0" w:space="0" w:color="auto"/>
                <w:right w:val="none" w:sz="0" w:space="0" w:color="auto"/>
              </w:divBdr>
              <w:divsChild>
                <w:div w:id="1413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73071">
      <w:bodyDiv w:val="1"/>
      <w:marLeft w:val="0"/>
      <w:marRight w:val="0"/>
      <w:marTop w:val="0"/>
      <w:marBottom w:val="0"/>
      <w:divBdr>
        <w:top w:val="none" w:sz="0" w:space="0" w:color="auto"/>
        <w:left w:val="none" w:sz="0" w:space="0" w:color="auto"/>
        <w:bottom w:val="none" w:sz="0" w:space="0" w:color="auto"/>
        <w:right w:val="none" w:sz="0" w:space="0" w:color="auto"/>
      </w:divBdr>
    </w:div>
    <w:div w:id="1219560591">
      <w:bodyDiv w:val="1"/>
      <w:marLeft w:val="0"/>
      <w:marRight w:val="0"/>
      <w:marTop w:val="0"/>
      <w:marBottom w:val="0"/>
      <w:divBdr>
        <w:top w:val="none" w:sz="0" w:space="0" w:color="auto"/>
        <w:left w:val="none" w:sz="0" w:space="0" w:color="auto"/>
        <w:bottom w:val="none" w:sz="0" w:space="0" w:color="auto"/>
        <w:right w:val="none" w:sz="0" w:space="0" w:color="auto"/>
      </w:divBdr>
    </w:div>
    <w:div w:id="1229993290">
      <w:bodyDiv w:val="1"/>
      <w:marLeft w:val="0"/>
      <w:marRight w:val="0"/>
      <w:marTop w:val="0"/>
      <w:marBottom w:val="0"/>
      <w:divBdr>
        <w:top w:val="none" w:sz="0" w:space="0" w:color="auto"/>
        <w:left w:val="none" w:sz="0" w:space="0" w:color="auto"/>
        <w:bottom w:val="none" w:sz="0" w:space="0" w:color="auto"/>
        <w:right w:val="none" w:sz="0" w:space="0" w:color="auto"/>
      </w:divBdr>
    </w:div>
    <w:div w:id="1260916925">
      <w:bodyDiv w:val="1"/>
      <w:marLeft w:val="0"/>
      <w:marRight w:val="0"/>
      <w:marTop w:val="0"/>
      <w:marBottom w:val="0"/>
      <w:divBdr>
        <w:top w:val="none" w:sz="0" w:space="0" w:color="auto"/>
        <w:left w:val="none" w:sz="0" w:space="0" w:color="auto"/>
        <w:bottom w:val="none" w:sz="0" w:space="0" w:color="auto"/>
        <w:right w:val="none" w:sz="0" w:space="0" w:color="auto"/>
      </w:divBdr>
    </w:div>
    <w:div w:id="1265268003">
      <w:bodyDiv w:val="1"/>
      <w:marLeft w:val="0"/>
      <w:marRight w:val="0"/>
      <w:marTop w:val="0"/>
      <w:marBottom w:val="0"/>
      <w:divBdr>
        <w:top w:val="none" w:sz="0" w:space="0" w:color="auto"/>
        <w:left w:val="none" w:sz="0" w:space="0" w:color="auto"/>
        <w:bottom w:val="none" w:sz="0" w:space="0" w:color="auto"/>
        <w:right w:val="none" w:sz="0" w:space="0" w:color="auto"/>
      </w:divBdr>
    </w:div>
    <w:div w:id="1320034856">
      <w:bodyDiv w:val="1"/>
      <w:marLeft w:val="0"/>
      <w:marRight w:val="0"/>
      <w:marTop w:val="0"/>
      <w:marBottom w:val="0"/>
      <w:divBdr>
        <w:top w:val="none" w:sz="0" w:space="0" w:color="auto"/>
        <w:left w:val="none" w:sz="0" w:space="0" w:color="auto"/>
        <w:bottom w:val="none" w:sz="0" w:space="0" w:color="auto"/>
        <w:right w:val="none" w:sz="0" w:space="0" w:color="auto"/>
      </w:divBdr>
    </w:div>
    <w:div w:id="1335843153">
      <w:bodyDiv w:val="1"/>
      <w:marLeft w:val="0"/>
      <w:marRight w:val="0"/>
      <w:marTop w:val="0"/>
      <w:marBottom w:val="0"/>
      <w:divBdr>
        <w:top w:val="none" w:sz="0" w:space="0" w:color="auto"/>
        <w:left w:val="none" w:sz="0" w:space="0" w:color="auto"/>
        <w:bottom w:val="none" w:sz="0" w:space="0" w:color="auto"/>
        <w:right w:val="none" w:sz="0" w:space="0" w:color="auto"/>
      </w:divBdr>
    </w:div>
    <w:div w:id="1439527860">
      <w:bodyDiv w:val="1"/>
      <w:marLeft w:val="0"/>
      <w:marRight w:val="0"/>
      <w:marTop w:val="0"/>
      <w:marBottom w:val="0"/>
      <w:divBdr>
        <w:top w:val="none" w:sz="0" w:space="0" w:color="auto"/>
        <w:left w:val="none" w:sz="0" w:space="0" w:color="auto"/>
        <w:bottom w:val="none" w:sz="0" w:space="0" w:color="auto"/>
        <w:right w:val="none" w:sz="0" w:space="0" w:color="auto"/>
      </w:divBdr>
    </w:div>
    <w:div w:id="1442649211">
      <w:bodyDiv w:val="1"/>
      <w:marLeft w:val="0"/>
      <w:marRight w:val="0"/>
      <w:marTop w:val="0"/>
      <w:marBottom w:val="0"/>
      <w:divBdr>
        <w:top w:val="none" w:sz="0" w:space="0" w:color="auto"/>
        <w:left w:val="none" w:sz="0" w:space="0" w:color="auto"/>
        <w:bottom w:val="none" w:sz="0" w:space="0" w:color="auto"/>
        <w:right w:val="none" w:sz="0" w:space="0" w:color="auto"/>
      </w:divBdr>
    </w:div>
    <w:div w:id="1486580049">
      <w:bodyDiv w:val="1"/>
      <w:marLeft w:val="0"/>
      <w:marRight w:val="0"/>
      <w:marTop w:val="0"/>
      <w:marBottom w:val="0"/>
      <w:divBdr>
        <w:top w:val="none" w:sz="0" w:space="0" w:color="auto"/>
        <w:left w:val="none" w:sz="0" w:space="0" w:color="auto"/>
        <w:bottom w:val="none" w:sz="0" w:space="0" w:color="auto"/>
        <w:right w:val="none" w:sz="0" w:space="0" w:color="auto"/>
      </w:divBdr>
    </w:div>
    <w:div w:id="1647976831">
      <w:bodyDiv w:val="1"/>
      <w:marLeft w:val="0"/>
      <w:marRight w:val="0"/>
      <w:marTop w:val="0"/>
      <w:marBottom w:val="0"/>
      <w:divBdr>
        <w:top w:val="none" w:sz="0" w:space="0" w:color="auto"/>
        <w:left w:val="none" w:sz="0" w:space="0" w:color="auto"/>
        <w:bottom w:val="none" w:sz="0" w:space="0" w:color="auto"/>
        <w:right w:val="none" w:sz="0" w:space="0" w:color="auto"/>
      </w:divBdr>
    </w:div>
    <w:div w:id="1698896278">
      <w:bodyDiv w:val="1"/>
      <w:marLeft w:val="0"/>
      <w:marRight w:val="0"/>
      <w:marTop w:val="0"/>
      <w:marBottom w:val="0"/>
      <w:divBdr>
        <w:top w:val="none" w:sz="0" w:space="0" w:color="auto"/>
        <w:left w:val="none" w:sz="0" w:space="0" w:color="auto"/>
        <w:bottom w:val="none" w:sz="0" w:space="0" w:color="auto"/>
        <w:right w:val="none" w:sz="0" w:space="0" w:color="auto"/>
      </w:divBdr>
    </w:div>
    <w:div w:id="1843426122">
      <w:bodyDiv w:val="1"/>
      <w:marLeft w:val="0"/>
      <w:marRight w:val="0"/>
      <w:marTop w:val="0"/>
      <w:marBottom w:val="0"/>
      <w:divBdr>
        <w:top w:val="none" w:sz="0" w:space="0" w:color="auto"/>
        <w:left w:val="none" w:sz="0" w:space="0" w:color="auto"/>
        <w:bottom w:val="none" w:sz="0" w:space="0" w:color="auto"/>
        <w:right w:val="none" w:sz="0" w:space="0" w:color="auto"/>
      </w:divBdr>
    </w:div>
    <w:div w:id="1936790163">
      <w:bodyDiv w:val="1"/>
      <w:marLeft w:val="0"/>
      <w:marRight w:val="0"/>
      <w:marTop w:val="0"/>
      <w:marBottom w:val="0"/>
      <w:divBdr>
        <w:top w:val="none" w:sz="0" w:space="0" w:color="auto"/>
        <w:left w:val="none" w:sz="0" w:space="0" w:color="auto"/>
        <w:bottom w:val="none" w:sz="0" w:space="0" w:color="auto"/>
        <w:right w:val="none" w:sz="0" w:space="0" w:color="auto"/>
      </w:divBdr>
    </w:div>
    <w:div w:id="2022198478">
      <w:bodyDiv w:val="1"/>
      <w:marLeft w:val="0"/>
      <w:marRight w:val="0"/>
      <w:marTop w:val="0"/>
      <w:marBottom w:val="0"/>
      <w:divBdr>
        <w:top w:val="none" w:sz="0" w:space="0" w:color="auto"/>
        <w:left w:val="none" w:sz="0" w:space="0" w:color="auto"/>
        <w:bottom w:val="none" w:sz="0" w:space="0" w:color="auto"/>
        <w:right w:val="none" w:sz="0" w:space="0" w:color="auto"/>
      </w:divBdr>
    </w:div>
    <w:div w:id="213366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P:\PhD\Experimental%20Phase\202312%20Awareness%20Agent%20Study%20Technical%20Details%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7B4A02AE42486BB041ACBA4215F943"/>
        <w:category>
          <w:name w:val="General"/>
          <w:gallery w:val="placeholder"/>
        </w:category>
        <w:types>
          <w:type w:val="bbPlcHdr"/>
        </w:types>
        <w:behaviors>
          <w:behavior w:val="content"/>
        </w:behaviors>
        <w:guid w:val="{29543052-7A7D-404F-989E-179DA7C27FF4}"/>
      </w:docPartPr>
      <w:docPartBody>
        <w:p w:rsidR="00CE3876" w:rsidRDefault="00A35D9B">
          <w:pPr>
            <w:pStyle w:val="9C7B4A02AE42486BB041ACBA4215F943"/>
          </w:pPr>
          <w:r w:rsidRPr="00467DF5">
            <w:rPr>
              <w:rStyle w:val="PlaceholderText"/>
            </w:rPr>
            <w:t>&lt;persona_id&gt;</w:t>
          </w:r>
        </w:p>
      </w:docPartBody>
    </w:docPart>
    <w:docPart>
      <w:docPartPr>
        <w:name w:val="0D00607A29DD4D80ABAC2B6D95AD49C8"/>
        <w:category>
          <w:name w:val="General"/>
          <w:gallery w:val="placeholder"/>
        </w:category>
        <w:types>
          <w:type w:val="bbPlcHdr"/>
        </w:types>
        <w:behaviors>
          <w:behavior w:val="content"/>
        </w:behaviors>
        <w:guid w:val="{7533109C-7B39-4F9D-AD9B-63B41211EB48}"/>
      </w:docPartPr>
      <w:docPartBody>
        <w:p w:rsidR="00CE3876" w:rsidRDefault="00A35D9B">
          <w:pPr>
            <w:pStyle w:val="0D00607A29DD4D80ABAC2B6D95AD49C8"/>
          </w:pPr>
          <w:r w:rsidRPr="00467DF5">
            <w:rPr>
              <w:rStyle w:val="PlaceholderText"/>
            </w:rPr>
            <w:t>&lt;persona_name&gt;</w:t>
          </w:r>
        </w:p>
      </w:docPartBody>
    </w:docPart>
    <w:docPart>
      <w:docPartPr>
        <w:name w:val="1F0836667C704EC3816759E9D5EFC20D"/>
        <w:category>
          <w:name w:val="General"/>
          <w:gallery w:val="placeholder"/>
        </w:category>
        <w:types>
          <w:type w:val="bbPlcHdr"/>
        </w:types>
        <w:behaviors>
          <w:behavior w:val="content"/>
        </w:behaviors>
        <w:guid w:val="{9B8583D5-013A-46C6-95F8-FA3F7A1C6563}"/>
      </w:docPartPr>
      <w:docPartBody>
        <w:p w:rsidR="00CE3876" w:rsidRDefault="00A35D9B">
          <w:pPr>
            <w:pStyle w:val="1F0836667C704EC3816759E9D5EFC20D"/>
          </w:pPr>
          <w:r w:rsidRPr="00467DF5">
            <w:rPr>
              <w:rStyle w:val="PlaceholderText"/>
            </w:rPr>
            <w:t>&lt;</w:t>
          </w:r>
          <w:r>
            <w:rPr>
              <w:rStyle w:val="PlaceholderText"/>
            </w:rPr>
            <w:t>agent_id</w:t>
          </w:r>
          <w:r w:rsidRPr="00467DF5">
            <w:rPr>
              <w:rStyle w:val="PlaceholderText"/>
            </w:rPr>
            <w:t>&gt;</w:t>
          </w:r>
        </w:p>
      </w:docPartBody>
    </w:docPart>
    <w:docPart>
      <w:docPartPr>
        <w:name w:val="1C8180D98DDB457B8780DF64BE7799E6"/>
        <w:category>
          <w:name w:val="General"/>
          <w:gallery w:val="placeholder"/>
        </w:category>
        <w:types>
          <w:type w:val="bbPlcHdr"/>
        </w:types>
        <w:behaviors>
          <w:behavior w:val="content"/>
        </w:behaviors>
        <w:guid w:val="{C7797318-F788-40BC-9947-ACA04A0B802D}"/>
      </w:docPartPr>
      <w:docPartBody>
        <w:p w:rsidR="00CE3876" w:rsidRDefault="00A35D9B">
          <w:pPr>
            <w:pStyle w:val="1C8180D98DDB457B8780DF64BE7799E6"/>
          </w:pPr>
          <w:r>
            <w:rPr>
              <w:rStyle w:val="PlaceholderText"/>
            </w:rPr>
            <w:t>&lt;user_id&gt;</w:t>
          </w:r>
        </w:p>
      </w:docPartBody>
    </w:docPart>
    <w:docPart>
      <w:docPartPr>
        <w:name w:val="EE945C93352E46D9B0A1A46E9FD34248"/>
        <w:category>
          <w:name w:val="General"/>
          <w:gallery w:val="placeholder"/>
        </w:category>
        <w:types>
          <w:type w:val="bbPlcHdr"/>
        </w:types>
        <w:behaviors>
          <w:behavior w:val="content"/>
        </w:behaviors>
        <w:guid w:val="{17EE9D83-B554-4A46-A48F-2A6DB54A9B34}"/>
      </w:docPartPr>
      <w:docPartBody>
        <w:p w:rsidR="00CE3876" w:rsidRDefault="00A35D9B">
          <w:pPr>
            <w:pStyle w:val="EE945C93352E46D9B0A1A46E9FD34248"/>
          </w:pPr>
          <w:r>
            <w:rPr>
              <w:rStyle w:val="PlaceholderText"/>
            </w:rPr>
            <w:t>&lt;password&gt;</w:t>
          </w:r>
        </w:p>
      </w:docPartBody>
    </w:docPart>
    <w:docPart>
      <w:docPartPr>
        <w:name w:val="5B0B12BB2D3446CE9C1A02805A6B9AE4"/>
        <w:category>
          <w:name w:val="General"/>
          <w:gallery w:val="placeholder"/>
        </w:category>
        <w:types>
          <w:type w:val="bbPlcHdr"/>
        </w:types>
        <w:behaviors>
          <w:behavior w:val="content"/>
        </w:behaviors>
        <w:guid w:val="{0AF20CDC-7A9F-4142-83EB-B19C6E6E45DF}"/>
      </w:docPartPr>
      <w:docPartBody>
        <w:p w:rsidR="00CE3876" w:rsidRDefault="00A35D9B">
          <w:pPr>
            <w:pStyle w:val="5B0B12BB2D3446CE9C1A02805A6B9AE4"/>
          </w:pPr>
          <w:r>
            <w:rPr>
              <w:rStyle w:val="PlaceholderText"/>
            </w:rPr>
            <w:t>&lt;workspace_name&gt;</w:t>
          </w:r>
        </w:p>
      </w:docPartBody>
    </w:docPart>
    <w:docPart>
      <w:docPartPr>
        <w:name w:val="FEA327E1AC324140A1F840DB6ABF601D"/>
        <w:category>
          <w:name w:val="General"/>
          <w:gallery w:val="placeholder"/>
        </w:category>
        <w:types>
          <w:type w:val="bbPlcHdr"/>
        </w:types>
        <w:behaviors>
          <w:behavior w:val="content"/>
        </w:behaviors>
        <w:guid w:val="{F8BD8891-65C3-4F3F-8E4A-199A20ECA9C6}"/>
      </w:docPartPr>
      <w:docPartBody>
        <w:p w:rsidR="00CE3876" w:rsidRDefault="00A35D9B">
          <w:pPr>
            <w:pStyle w:val="FEA327E1AC324140A1F840DB6ABF601D"/>
          </w:pPr>
          <w:r>
            <w:rPr>
              <w:rStyle w:val="PlaceholderText"/>
            </w:rPr>
            <w:t>&lt;admin_url&gt;</w:t>
          </w:r>
        </w:p>
      </w:docPartBody>
    </w:docPart>
    <w:docPart>
      <w:docPartPr>
        <w:name w:val="6DA87AFAE6184890AACD4852E7694C89"/>
        <w:category>
          <w:name w:val="General"/>
          <w:gallery w:val="placeholder"/>
        </w:category>
        <w:types>
          <w:type w:val="bbPlcHdr"/>
        </w:types>
        <w:behaviors>
          <w:behavior w:val="content"/>
        </w:behaviors>
        <w:guid w:val="{A243DBC0-4103-4BA9-86B6-790B38AF7352}"/>
      </w:docPartPr>
      <w:docPartBody>
        <w:p w:rsidR="00CE3876" w:rsidRDefault="00A35D9B">
          <w:pPr>
            <w:pStyle w:val="6DA87AFAE6184890AACD4852E7694C89"/>
          </w:pPr>
          <w:r>
            <w:rPr>
              <w:rStyle w:val="PlaceholderText"/>
            </w:rPr>
            <w:t>&lt;workspace_name&gt;</w:t>
          </w:r>
        </w:p>
      </w:docPartBody>
    </w:docPart>
    <w:docPart>
      <w:docPartPr>
        <w:name w:val="070AB877C2174B8D9FF61876D630EEF8"/>
        <w:category>
          <w:name w:val="General"/>
          <w:gallery w:val="placeholder"/>
        </w:category>
        <w:types>
          <w:type w:val="bbPlcHdr"/>
        </w:types>
        <w:behaviors>
          <w:behavior w:val="content"/>
        </w:behaviors>
        <w:guid w:val="{C9467732-D369-42DB-B5D6-062D9759E18A}"/>
      </w:docPartPr>
      <w:docPartBody>
        <w:p w:rsidR="00CE3876" w:rsidRDefault="00A35D9B">
          <w:pPr>
            <w:pStyle w:val="070AB877C2174B8D9FF61876D630EEF8"/>
          </w:pPr>
          <w:r>
            <w:rPr>
              <w:rStyle w:val="PlaceholderText"/>
            </w:rPr>
            <w:t>&lt;url&gt;</w:t>
          </w:r>
        </w:p>
      </w:docPartBody>
    </w:docPart>
    <w:docPart>
      <w:docPartPr>
        <w:name w:val="12E7A5047801471DB5DEBDD373F2162B"/>
        <w:category>
          <w:name w:val="General"/>
          <w:gallery w:val="placeholder"/>
        </w:category>
        <w:types>
          <w:type w:val="bbPlcHdr"/>
        </w:types>
        <w:behaviors>
          <w:behavior w:val="content"/>
        </w:behaviors>
        <w:guid w:val="{04FCCD92-FAEE-4083-B265-F6BCAA24A3E3}"/>
      </w:docPartPr>
      <w:docPartBody>
        <w:p w:rsidR="00CE3876" w:rsidRDefault="00A35D9B">
          <w:pPr>
            <w:pStyle w:val="12E7A5047801471DB5DEBDD373F2162B"/>
          </w:pPr>
          <w:r>
            <w:rPr>
              <w:rStyle w:val="PlaceholderText"/>
            </w:rPr>
            <w:t>&lt;admin_url&gt;</w:t>
          </w:r>
        </w:p>
      </w:docPartBody>
    </w:docPart>
    <w:docPart>
      <w:docPartPr>
        <w:name w:val="3A5E38460A2E4DB98386C8755C112308"/>
        <w:category>
          <w:name w:val="General"/>
          <w:gallery w:val="placeholder"/>
        </w:category>
        <w:types>
          <w:type w:val="bbPlcHdr"/>
        </w:types>
        <w:behaviors>
          <w:behavior w:val="content"/>
        </w:behaviors>
        <w:guid w:val="{E4865DF6-5103-40FC-A96B-D6174E1E712D}"/>
      </w:docPartPr>
      <w:docPartBody>
        <w:p w:rsidR="00CE3876" w:rsidRDefault="00A35D9B">
          <w:pPr>
            <w:pStyle w:val="3A5E38460A2E4DB98386C8755C112308"/>
          </w:pPr>
          <w:r>
            <w:rPr>
              <w:rStyle w:val="PlaceholderText"/>
            </w:rPr>
            <w:t>&lt;app_name&gt;</w:t>
          </w:r>
        </w:p>
      </w:docPartBody>
    </w:docPart>
    <w:docPart>
      <w:docPartPr>
        <w:name w:val="8F32E13E40794C8AA1D02B244BA87414"/>
        <w:category>
          <w:name w:val="General"/>
          <w:gallery w:val="placeholder"/>
        </w:category>
        <w:types>
          <w:type w:val="bbPlcHdr"/>
        </w:types>
        <w:behaviors>
          <w:behavior w:val="content"/>
        </w:behaviors>
        <w:guid w:val="{228F1562-AEC9-4E00-86E1-373C3829DC52}"/>
      </w:docPartPr>
      <w:docPartBody>
        <w:p w:rsidR="00CE3876" w:rsidRDefault="00A35D9B">
          <w:pPr>
            <w:pStyle w:val="8F32E13E40794C8AA1D02B244BA87414"/>
          </w:pPr>
          <w:r>
            <w:rPr>
              <w:rStyle w:val="PlaceholderText"/>
            </w:rPr>
            <w:t>&lt;app_id&gt;</w:t>
          </w:r>
        </w:p>
      </w:docPartBody>
    </w:docPart>
    <w:docPart>
      <w:docPartPr>
        <w:name w:val="8BD63EA4492847A3AE768349F21D54DE"/>
        <w:category>
          <w:name w:val="General"/>
          <w:gallery w:val="placeholder"/>
        </w:category>
        <w:types>
          <w:type w:val="bbPlcHdr"/>
        </w:types>
        <w:behaviors>
          <w:behavior w:val="content"/>
        </w:behaviors>
        <w:guid w:val="{BEF4EE18-B12E-40CF-B6C8-97D7C1E59FBC}"/>
      </w:docPartPr>
      <w:docPartBody>
        <w:p w:rsidR="00CE3876" w:rsidRDefault="00A35D9B">
          <w:pPr>
            <w:pStyle w:val="8BD63EA4492847A3AE768349F21D54DE"/>
          </w:pPr>
          <w:r>
            <w:rPr>
              <w:rStyle w:val="PlaceholderText"/>
            </w:rPr>
            <w:t>&lt;app_url&gt;</w:t>
          </w:r>
        </w:p>
      </w:docPartBody>
    </w:docPart>
    <w:docPart>
      <w:docPartPr>
        <w:name w:val="0802BDA6BEE24F03BB0A6521F3C1AADD"/>
        <w:category>
          <w:name w:val="General"/>
          <w:gallery w:val="placeholder"/>
        </w:category>
        <w:types>
          <w:type w:val="bbPlcHdr"/>
        </w:types>
        <w:behaviors>
          <w:behavior w:val="content"/>
        </w:behaviors>
        <w:guid w:val="{71E0BAA2-17F4-4BCB-B42E-94395D77CB85}"/>
      </w:docPartPr>
      <w:docPartBody>
        <w:p w:rsidR="00CE3876" w:rsidRDefault="00A35D9B">
          <w:pPr>
            <w:pStyle w:val="0802BDA6BEE24F03BB0A6521F3C1AADD"/>
          </w:pPr>
          <w:r>
            <w:rPr>
              <w:rStyle w:val="PlaceholderText"/>
            </w:rPr>
            <w:t>&lt;app_directory_url&gt;</w:t>
          </w:r>
        </w:p>
      </w:docPartBody>
    </w:docPart>
    <w:docPart>
      <w:docPartPr>
        <w:name w:val="FA2AA32C88984CEB998137976D0FAF2B"/>
        <w:category>
          <w:name w:val="General"/>
          <w:gallery w:val="placeholder"/>
        </w:category>
        <w:types>
          <w:type w:val="bbPlcHdr"/>
        </w:types>
        <w:behaviors>
          <w:behavior w:val="content"/>
        </w:behaviors>
        <w:guid w:val="{EB89258A-8CA8-4551-8569-4D81C1CCCA3A}"/>
      </w:docPartPr>
      <w:docPartBody>
        <w:p w:rsidR="00CE3876" w:rsidRDefault="00A35D9B">
          <w:pPr>
            <w:pStyle w:val="FA2AA32C88984CEB998137976D0FAF2B"/>
          </w:pPr>
          <w:r>
            <w:rPr>
              <w:rStyle w:val="PlaceholderText"/>
            </w:rPr>
            <w:t>&lt;installed_workspaces&gt;</w:t>
          </w:r>
        </w:p>
      </w:docPartBody>
    </w:docPart>
    <w:docPart>
      <w:docPartPr>
        <w:name w:val="B61BD28A669C435AA5886F4DA0216656"/>
        <w:category>
          <w:name w:val="General"/>
          <w:gallery w:val="placeholder"/>
        </w:category>
        <w:types>
          <w:type w:val="bbPlcHdr"/>
        </w:types>
        <w:behaviors>
          <w:behavior w:val="content"/>
        </w:behaviors>
        <w:guid w:val="{BB7BC22F-9D5D-4A97-A69A-C9B402777B51}"/>
      </w:docPartPr>
      <w:docPartBody>
        <w:p w:rsidR="00CE3876" w:rsidRDefault="00A35D9B">
          <w:pPr>
            <w:pStyle w:val="B61BD28A669C435AA5886F4DA0216656"/>
          </w:pPr>
          <w:r>
            <w:rPr>
              <w:rStyle w:val="PlaceholderText"/>
            </w:rPr>
            <w:t>&lt;client_id&gt;</w:t>
          </w:r>
        </w:p>
      </w:docPartBody>
    </w:docPart>
    <w:docPart>
      <w:docPartPr>
        <w:name w:val="135710DFB17A4BEFA68CFA30581FF7A3"/>
        <w:category>
          <w:name w:val="General"/>
          <w:gallery w:val="placeholder"/>
        </w:category>
        <w:types>
          <w:type w:val="bbPlcHdr"/>
        </w:types>
        <w:behaviors>
          <w:behavior w:val="content"/>
        </w:behaviors>
        <w:guid w:val="{B15404B7-6AC7-460C-9CDD-2537B423BBAC}"/>
      </w:docPartPr>
      <w:docPartBody>
        <w:p w:rsidR="00CE3876" w:rsidRDefault="00A35D9B">
          <w:pPr>
            <w:pStyle w:val="135710DFB17A4BEFA68CFA30581FF7A3"/>
          </w:pPr>
          <w:r>
            <w:rPr>
              <w:rStyle w:val="PlaceholderText"/>
            </w:rPr>
            <w:t>&lt;client_secret&gt;</w:t>
          </w:r>
        </w:p>
      </w:docPartBody>
    </w:docPart>
    <w:docPart>
      <w:docPartPr>
        <w:name w:val="5CB06AECEE2645A5A9032ABC4A72D7C9"/>
        <w:category>
          <w:name w:val="General"/>
          <w:gallery w:val="placeholder"/>
        </w:category>
        <w:types>
          <w:type w:val="bbPlcHdr"/>
        </w:types>
        <w:behaviors>
          <w:behavior w:val="content"/>
        </w:behaviors>
        <w:guid w:val="{CC880FDD-A9A9-4784-BF08-076826142CA3}"/>
      </w:docPartPr>
      <w:docPartBody>
        <w:p w:rsidR="00CE3876" w:rsidRDefault="00A35D9B">
          <w:pPr>
            <w:pStyle w:val="5CB06AECEE2645A5A9032ABC4A72D7C9"/>
          </w:pPr>
          <w:r>
            <w:rPr>
              <w:rStyle w:val="PlaceholderText"/>
            </w:rPr>
            <w:t>&lt;app_name&gt;</w:t>
          </w:r>
        </w:p>
      </w:docPartBody>
    </w:docPart>
    <w:docPart>
      <w:docPartPr>
        <w:name w:val="5917DBB721F442B9B0FC4B4F82381D5B"/>
        <w:category>
          <w:name w:val="General"/>
          <w:gallery w:val="placeholder"/>
        </w:category>
        <w:types>
          <w:type w:val="bbPlcHdr"/>
        </w:types>
        <w:behaviors>
          <w:behavior w:val="content"/>
        </w:behaviors>
        <w:guid w:val="{6617D3B0-B214-4C69-9573-15E44473E687}"/>
      </w:docPartPr>
      <w:docPartBody>
        <w:p w:rsidR="00CE3876" w:rsidRDefault="00A35D9B">
          <w:pPr>
            <w:pStyle w:val="5917DBB721F442B9B0FC4B4F82381D5B"/>
          </w:pPr>
          <w:r>
            <w:rPr>
              <w:rStyle w:val="PlaceholderText"/>
            </w:rPr>
            <w:t>&lt;app_id&gt;</w:t>
          </w:r>
        </w:p>
      </w:docPartBody>
    </w:docPart>
    <w:docPart>
      <w:docPartPr>
        <w:name w:val="0AC4C09057F04D15A7D75835BCB0297E"/>
        <w:category>
          <w:name w:val="General"/>
          <w:gallery w:val="placeholder"/>
        </w:category>
        <w:types>
          <w:type w:val="bbPlcHdr"/>
        </w:types>
        <w:behaviors>
          <w:behavior w:val="content"/>
        </w:behaviors>
        <w:guid w:val="{E7B0E998-7045-4770-91AA-8FE1B6B4DD1A}"/>
      </w:docPartPr>
      <w:docPartBody>
        <w:p w:rsidR="00CE3876" w:rsidRDefault="00A35D9B">
          <w:pPr>
            <w:pStyle w:val="0AC4C09057F04D15A7D75835BCB0297E"/>
          </w:pPr>
          <w:r>
            <w:rPr>
              <w:rStyle w:val="PlaceholderText"/>
            </w:rPr>
            <w:t>&lt;app_url&gt;</w:t>
          </w:r>
        </w:p>
      </w:docPartBody>
    </w:docPart>
    <w:docPart>
      <w:docPartPr>
        <w:name w:val="940DD1D052F74433BD55E3D81D0C081A"/>
        <w:category>
          <w:name w:val="General"/>
          <w:gallery w:val="placeholder"/>
        </w:category>
        <w:types>
          <w:type w:val="bbPlcHdr"/>
        </w:types>
        <w:behaviors>
          <w:behavior w:val="content"/>
        </w:behaviors>
        <w:guid w:val="{80C9B674-9F26-4EE8-A091-DD0089DF8219}"/>
      </w:docPartPr>
      <w:docPartBody>
        <w:p w:rsidR="00CE3876" w:rsidRDefault="00A35D9B">
          <w:pPr>
            <w:pStyle w:val="940DD1D052F74433BD55E3D81D0C081A"/>
          </w:pPr>
          <w:r>
            <w:rPr>
              <w:rStyle w:val="PlaceholderText"/>
            </w:rPr>
            <w:t>&lt;app_directory_url&gt;</w:t>
          </w:r>
        </w:p>
      </w:docPartBody>
    </w:docPart>
    <w:docPart>
      <w:docPartPr>
        <w:name w:val="BBDF3D689F6B4E68AFE63C5B27458519"/>
        <w:category>
          <w:name w:val="General"/>
          <w:gallery w:val="placeholder"/>
        </w:category>
        <w:types>
          <w:type w:val="bbPlcHdr"/>
        </w:types>
        <w:behaviors>
          <w:behavior w:val="content"/>
        </w:behaviors>
        <w:guid w:val="{CFEBCD91-4580-449E-82AB-8EBA8C0519EC}"/>
      </w:docPartPr>
      <w:docPartBody>
        <w:p w:rsidR="00CE3876" w:rsidRDefault="00A35D9B">
          <w:pPr>
            <w:pStyle w:val="BBDF3D689F6B4E68AFE63C5B27458519"/>
          </w:pPr>
          <w:r>
            <w:rPr>
              <w:rStyle w:val="PlaceholderText"/>
            </w:rPr>
            <w:t>&lt;installed_workspaces&gt;</w:t>
          </w:r>
        </w:p>
      </w:docPartBody>
    </w:docPart>
    <w:docPart>
      <w:docPartPr>
        <w:name w:val="A649DD84A4D84861B6C820F0B3B69E22"/>
        <w:category>
          <w:name w:val="General"/>
          <w:gallery w:val="placeholder"/>
        </w:category>
        <w:types>
          <w:type w:val="bbPlcHdr"/>
        </w:types>
        <w:behaviors>
          <w:behavior w:val="content"/>
        </w:behaviors>
        <w:guid w:val="{6899302B-971F-42FD-B956-EEB838FE456B}"/>
      </w:docPartPr>
      <w:docPartBody>
        <w:p w:rsidR="00CE3876" w:rsidRDefault="00A35D9B">
          <w:pPr>
            <w:pStyle w:val="A649DD84A4D84861B6C820F0B3B69E22"/>
          </w:pPr>
          <w:r>
            <w:rPr>
              <w:rStyle w:val="PlaceholderText"/>
            </w:rPr>
            <w:t>&lt;client_id&gt;</w:t>
          </w:r>
        </w:p>
      </w:docPartBody>
    </w:docPart>
    <w:docPart>
      <w:docPartPr>
        <w:name w:val="42DCF7D990CF4E7A9179F64011C67BF1"/>
        <w:category>
          <w:name w:val="General"/>
          <w:gallery w:val="placeholder"/>
        </w:category>
        <w:types>
          <w:type w:val="bbPlcHdr"/>
        </w:types>
        <w:behaviors>
          <w:behavior w:val="content"/>
        </w:behaviors>
        <w:guid w:val="{6E6419B8-051E-44E5-A35A-928EF993858B}"/>
      </w:docPartPr>
      <w:docPartBody>
        <w:p w:rsidR="00CE3876" w:rsidRDefault="00A35D9B">
          <w:pPr>
            <w:pStyle w:val="42DCF7D990CF4E7A9179F64011C67BF1"/>
          </w:pPr>
          <w:r>
            <w:rPr>
              <w:rStyle w:val="PlaceholderText"/>
            </w:rPr>
            <w:t>&lt;client_secret&gt;</w:t>
          </w:r>
        </w:p>
      </w:docPartBody>
    </w:docPart>
    <w:docPart>
      <w:docPartPr>
        <w:name w:val="2715DC12B6C04D5EA0CEBC60483E24FB"/>
        <w:category>
          <w:name w:val="General"/>
          <w:gallery w:val="placeholder"/>
        </w:category>
        <w:types>
          <w:type w:val="bbPlcHdr"/>
        </w:types>
        <w:behaviors>
          <w:behavior w:val="content"/>
        </w:behaviors>
        <w:guid w:val="{10F3802F-A425-4F2E-A2F2-851E76B54EAD}"/>
      </w:docPartPr>
      <w:docPartBody>
        <w:p w:rsidR="00CE3876" w:rsidRDefault="00A35D9B">
          <w:pPr>
            <w:pStyle w:val="2715DC12B6C04D5EA0CEBC60483E24FB"/>
          </w:pPr>
          <w:r>
            <w:rPr>
              <w:rStyle w:val="PlaceholderText"/>
            </w:rPr>
            <w:t>&lt;app_name&gt;</w:t>
          </w:r>
        </w:p>
      </w:docPartBody>
    </w:docPart>
    <w:docPart>
      <w:docPartPr>
        <w:name w:val="90DBF9A4FBFC42688F4FAA35C2F9D680"/>
        <w:category>
          <w:name w:val="General"/>
          <w:gallery w:val="placeholder"/>
        </w:category>
        <w:types>
          <w:type w:val="bbPlcHdr"/>
        </w:types>
        <w:behaviors>
          <w:behavior w:val="content"/>
        </w:behaviors>
        <w:guid w:val="{F71F46A7-093F-449F-8EC2-72476CBD3A63}"/>
      </w:docPartPr>
      <w:docPartBody>
        <w:p w:rsidR="00CE3876" w:rsidRDefault="00A35D9B">
          <w:pPr>
            <w:pStyle w:val="90DBF9A4FBFC42688F4FAA35C2F9D680"/>
          </w:pPr>
          <w:r>
            <w:rPr>
              <w:rStyle w:val="PlaceholderText"/>
            </w:rPr>
            <w:t>&lt;app_id&gt;</w:t>
          </w:r>
        </w:p>
      </w:docPartBody>
    </w:docPart>
    <w:docPart>
      <w:docPartPr>
        <w:name w:val="5B0F3F49F3F44461A54E031ACD642962"/>
        <w:category>
          <w:name w:val="General"/>
          <w:gallery w:val="placeholder"/>
        </w:category>
        <w:types>
          <w:type w:val="bbPlcHdr"/>
        </w:types>
        <w:behaviors>
          <w:behavior w:val="content"/>
        </w:behaviors>
        <w:guid w:val="{F5398050-656B-4110-9A2A-C73480BC7776}"/>
      </w:docPartPr>
      <w:docPartBody>
        <w:p w:rsidR="00CE3876" w:rsidRDefault="00A35D9B">
          <w:pPr>
            <w:pStyle w:val="5B0F3F49F3F44461A54E031ACD642962"/>
          </w:pPr>
          <w:r>
            <w:rPr>
              <w:rStyle w:val="PlaceholderText"/>
            </w:rPr>
            <w:t>&lt;app_url&gt;</w:t>
          </w:r>
        </w:p>
      </w:docPartBody>
    </w:docPart>
    <w:docPart>
      <w:docPartPr>
        <w:name w:val="1B0360D72A0B4BFFAB3F93F0CB0CC5C2"/>
        <w:category>
          <w:name w:val="General"/>
          <w:gallery w:val="placeholder"/>
        </w:category>
        <w:types>
          <w:type w:val="bbPlcHdr"/>
        </w:types>
        <w:behaviors>
          <w:behavior w:val="content"/>
        </w:behaviors>
        <w:guid w:val="{532B4B92-AB08-402B-9B0A-7BDBC0A84F1D}"/>
      </w:docPartPr>
      <w:docPartBody>
        <w:p w:rsidR="00CE3876" w:rsidRDefault="00A35D9B">
          <w:pPr>
            <w:pStyle w:val="1B0360D72A0B4BFFAB3F93F0CB0CC5C2"/>
          </w:pPr>
          <w:r>
            <w:rPr>
              <w:rStyle w:val="PlaceholderText"/>
            </w:rPr>
            <w:t>&lt;app_directory_url&gt;</w:t>
          </w:r>
        </w:p>
      </w:docPartBody>
    </w:docPart>
    <w:docPart>
      <w:docPartPr>
        <w:name w:val="DD44DC351E504F40B502E51541B0A92D"/>
        <w:category>
          <w:name w:val="General"/>
          <w:gallery w:val="placeholder"/>
        </w:category>
        <w:types>
          <w:type w:val="bbPlcHdr"/>
        </w:types>
        <w:behaviors>
          <w:behavior w:val="content"/>
        </w:behaviors>
        <w:guid w:val="{40BBD034-20BB-4BFA-92C9-7E759D80E002}"/>
      </w:docPartPr>
      <w:docPartBody>
        <w:p w:rsidR="00CE3876" w:rsidRDefault="00A35D9B">
          <w:pPr>
            <w:pStyle w:val="DD44DC351E504F40B502E51541B0A92D"/>
          </w:pPr>
          <w:r>
            <w:rPr>
              <w:rStyle w:val="PlaceholderText"/>
            </w:rPr>
            <w:t>&lt;installed_workspaces&gt;</w:t>
          </w:r>
        </w:p>
      </w:docPartBody>
    </w:docPart>
    <w:docPart>
      <w:docPartPr>
        <w:name w:val="B15C2E41C3964CC29B487DB8F975E050"/>
        <w:category>
          <w:name w:val="General"/>
          <w:gallery w:val="placeholder"/>
        </w:category>
        <w:types>
          <w:type w:val="bbPlcHdr"/>
        </w:types>
        <w:behaviors>
          <w:behavior w:val="content"/>
        </w:behaviors>
        <w:guid w:val="{6AA219EB-456A-4B81-B2E0-929F66E68A35}"/>
      </w:docPartPr>
      <w:docPartBody>
        <w:p w:rsidR="00CE3876" w:rsidRDefault="00A35D9B">
          <w:pPr>
            <w:pStyle w:val="B15C2E41C3964CC29B487DB8F975E050"/>
          </w:pPr>
          <w:r>
            <w:rPr>
              <w:rStyle w:val="PlaceholderText"/>
            </w:rPr>
            <w:t>&lt;client_id&gt;</w:t>
          </w:r>
        </w:p>
      </w:docPartBody>
    </w:docPart>
    <w:docPart>
      <w:docPartPr>
        <w:name w:val="8145BD51EB3E45A0A8A3F4FB3A2D5EAE"/>
        <w:category>
          <w:name w:val="General"/>
          <w:gallery w:val="placeholder"/>
        </w:category>
        <w:types>
          <w:type w:val="bbPlcHdr"/>
        </w:types>
        <w:behaviors>
          <w:behavior w:val="content"/>
        </w:behaviors>
        <w:guid w:val="{D8077E39-9B75-469D-BBB4-4EB91FEB3C0C}"/>
      </w:docPartPr>
      <w:docPartBody>
        <w:p w:rsidR="00CE3876" w:rsidRDefault="00A35D9B">
          <w:pPr>
            <w:pStyle w:val="8145BD51EB3E45A0A8A3F4FB3A2D5EAE"/>
          </w:pPr>
          <w:r>
            <w:rPr>
              <w:rStyle w:val="PlaceholderText"/>
            </w:rPr>
            <w:t>&lt;client_secret&gt;</w:t>
          </w:r>
        </w:p>
      </w:docPartBody>
    </w:docPart>
    <w:docPart>
      <w:docPartPr>
        <w:name w:val="59F3232D12FD40F688C1E432CD706EEB"/>
        <w:category>
          <w:name w:val="General"/>
          <w:gallery w:val="placeholder"/>
        </w:category>
        <w:types>
          <w:type w:val="bbPlcHdr"/>
        </w:types>
        <w:behaviors>
          <w:behavior w:val="content"/>
        </w:behaviors>
        <w:guid w:val="{9A750E9F-38F2-4714-BD28-717BBD17D3E3}"/>
      </w:docPartPr>
      <w:docPartBody>
        <w:p w:rsidR="00CE3876" w:rsidRDefault="00A35D9B">
          <w:pPr>
            <w:pStyle w:val="59F3232D12FD40F688C1E432CD706EEB"/>
          </w:pPr>
          <w:r>
            <w:rPr>
              <w:rStyle w:val="PlaceholderText"/>
            </w:rPr>
            <w:t>&lt;training_ui_url&gt;</w:t>
          </w:r>
        </w:p>
      </w:docPartBody>
    </w:docPart>
    <w:docPart>
      <w:docPartPr>
        <w:name w:val="F1F3F4BD49254552A39F8639892D4B60"/>
        <w:category>
          <w:name w:val="General"/>
          <w:gallery w:val="placeholder"/>
        </w:category>
        <w:types>
          <w:type w:val="bbPlcHdr"/>
        </w:types>
        <w:behaviors>
          <w:behavior w:val="content"/>
        </w:behaviors>
        <w:guid w:val="{365ACD84-0488-4572-AA3C-F624F68BCD48}"/>
      </w:docPartPr>
      <w:docPartBody>
        <w:p w:rsidR="00CE3876" w:rsidRDefault="00A35D9B">
          <w:pPr>
            <w:pStyle w:val="F1F3F4BD49254552A39F8639892D4B60"/>
          </w:pPr>
          <w:r>
            <w:rPr>
              <w:rStyle w:val="PlaceholderText"/>
            </w:rPr>
            <w:t>&lt;evaluation_explorer_url&gt;</w:t>
          </w:r>
        </w:p>
      </w:docPartBody>
    </w:docPart>
    <w:docPart>
      <w:docPartPr>
        <w:name w:val="BF66BB2BFC31440D8832585F9D39B70B"/>
        <w:category>
          <w:name w:val="General"/>
          <w:gallery w:val="placeholder"/>
        </w:category>
        <w:types>
          <w:type w:val="bbPlcHdr"/>
        </w:types>
        <w:behaviors>
          <w:behavior w:val="content"/>
        </w:behaviors>
        <w:guid w:val="{33D2BF65-D230-4581-923C-FAC1666AE732}"/>
      </w:docPartPr>
      <w:docPartBody>
        <w:p w:rsidR="00CE3876" w:rsidRDefault="00A35D9B" w:rsidP="00A35D9B">
          <w:pPr>
            <w:pStyle w:val="BF66BB2BFC31440D8832585F9D39B70B"/>
          </w:pPr>
          <w:r>
            <w:rPr>
              <w:rStyle w:val="PlaceholderText"/>
            </w:rPr>
            <w:t>&lt;url&gt;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5D9B"/>
    <w:rsid w:val="00181E93"/>
    <w:rsid w:val="00561EA0"/>
    <w:rsid w:val="00A35D9B"/>
    <w:rsid w:val="00BC7B14"/>
    <w:rsid w:val="00CE38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8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E93"/>
    <w:rPr>
      <w:color w:val="808080"/>
    </w:rPr>
  </w:style>
  <w:style w:type="paragraph" w:customStyle="1" w:styleId="9C7B4A02AE42486BB041ACBA4215F943">
    <w:name w:val="9C7B4A02AE42486BB041ACBA4215F943"/>
    <w:rsid w:val="00CE3876"/>
  </w:style>
  <w:style w:type="paragraph" w:customStyle="1" w:styleId="0D00607A29DD4D80ABAC2B6D95AD49C8">
    <w:name w:val="0D00607A29DD4D80ABAC2B6D95AD49C8"/>
    <w:rsid w:val="00CE3876"/>
  </w:style>
  <w:style w:type="paragraph" w:customStyle="1" w:styleId="1F0836667C704EC3816759E9D5EFC20D">
    <w:name w:val="1F0836667C704EC3816759E9D5EFC20D"/>
    <w:rsid w:val="00CE3876"/>
  </w:style>
  <w:style w:type="paragraph" w:customStyle="1" w:styleId="1C8180D98DDB457B8780DF64BE7799E6">
    <w:name w:val="1C8180D98DDB457B8780DF64BE7799E6"/>
    <w:rsid w:val="00CE3876"/>
  </w:style>
  <w:style w:type="paragraph" w:customStyle="1" w:styleId="EE945C93352E46D9B0A1A46E9FD34248">
    <w:name w:val="EE945C93352E46D9B0A1A46E9FD34248"/>
    <w:rsid w:val="00CE3876"/>
  </w:style>
  <w:style w:type="paragraph" w:customStyle="1" w:styleId="5B0B12BB2D3446CE9C1A02805A6B9AE4">
    <w:name w:val="5B0B12BB2D3446CE9C1A02805A6B9AE4"/>
    <w:rsid w:val="00CE3876"/>
  </w:style>
  <w:style w:type="paragraph" w:customStyle="1" w:styleId="C9FD6347BC134E65A3405CF72D8A4940">
    <w:name w:val="C9FD6347BC134E65A3405CF72D8A4940"/>
    <w:rsid w:val="00CE3876"/>
  </w:style>
  <w:style w:type="paragraph" w:customStyle="1" w:styleId="FEA327E1AC324140A1F840DB6ABF601D">
    <w:name w:val="FEA327E1AC324140A1F840DB6ABF601D"/>
    <w:rsid w:val="00CE3876"/>
  </w:style>
  <w:style w:type="paragraph" w:customStyle="1" w:styleId="6DA87AFAE6184890AACD4852E7694C89">
    <w:name w:val="6DA87AFAE6184890AACD4852E7694C89"/>
    <w:rsid w:val="00CE3876"/>
  </w:style>
  <w:style w:type="paragraph" w:customStyle="1" w:styleId="070AB877C2174B8D9FF61876D630EEF8">
    <w:name w:val="070AB877C2174B8D9FF61876D630EEF8"/>
    <w:rsid w:val="00CE3876"/>
  </w:style>
  <w:style w:type="paragraph" w:customStyle="1" w:styleId="12E7A5047801471DB5DEBDD373F2162B">
    <w:name w:val="12E7A5047801471DB5DEBDD373F2162B"/>
    <w:rsid w:val="00CE3876"/>
  </w:style>
  <w:style w:type="paragraph" w:customStyle="1" w:styleId="3A5E38460A2E4DB98386C8755C112308">
    <w:name w:val="3A5E38460A2E4DB98386C8755C112308"/>
    <w:rsid w:val="00CE3876"/>
  </w:style>
  <w:style w:type="paragraph" w:customStyle="1" w:styleId="8F32E13E40794C8AA1D02B244BA87414">
    <w:name w:val="8F32E13E40794C8AA1D02B244BA87414"/>
    <w:rsid w:val="00CE3876"/>
  </w:style>
  <w:style w:type="paragraph" w:customStyle="1" w:styleId="8BD63EA4492847A3AE768349F21D54DE">
    <w:name w:val="8BD63EA4492847A3AE768349F21D54DE"/>
    <w:rsid w:val="00CE3876"/>
  </w:style>
  <w:style w:type="paragraph" w:customStyle="1" w:styleId="0802BDA6BEE24F03BB0A6521F3C1AADD">
    <w:name w:val="0802BDA6BEE24F03BB0A6521F3C1AADD"/>
    <w:rsid w:val="00CE3876"/>
  </w:style>
  <w:style w:type="paragraph" w:customStyle="1" w:styleId="FA2AA32C88984CEB998137976D0FAF2B">
    <w:name w:val="FA2AA32C88984CEB998137976D0FAF2B"/>
    <w:rsid w:val="00CE3876"/>
  </w:style>
  <w:style w:type="paragraph" w:customStyle="1" w:styleId="B61BD28A669C435AA5886F4DA0216656">
    <w:name w:val="B61BD28A669C435AA5886F4DA0216656"/>
    <w:rsid w:val="00CE3876"/>
  </w:style>
  <w:style w:type="paragraph" w:customStyle="1" w:styleId="135710DFB17A4BEFA68CFA30581FF7A3">
    <w:name w:val="135710DFB17A4BEFA68CFA30581FF7A3"/>
    <w:rsid w:val="00CE3876"/>
  </w:style>
  <w:style w:type="paragraph" w:customStyle="1" w:styleId="5CB06AECEE2645A5A9032ABC4A72D7C9">
    <w:name w:val="5CB06AECEE2645A5A9032ABC4A72D7C9"/>
    <w:rsid w:val="00CE3876"/>
  </w:style>
  <w:style w:type="paragraph" w:customStyle="1" w:styleId="5917DBB721F442B9B0FC4B4F82381D5B">
    <w:name w:val="5917DBB721F442B9B0FC4B4F82381D5B"/>
    <w:rsid w:val="00CE3876"/>
  </w:style>
  <w:style w:type="paragraph" w:customStyle="1" w:styleId="0AC4C09057F04D15A7D75835BCB0297E">
    <w:name w:val="0AC4C09057F04D15A7D75835BCB0297E"/>
    <w:rsid w:val="00CE3876"/>
  </w:style>
  <w:style w:type="paragraph" w:customStyle="1" w:styleId="940DD1D052F74433BD55E3D81D0C081A">
    <w:name w:val="940DD1D052F74433BD55E3D81D0C081A"/>
    <w:rsid w:val="00CE3876"/>
  </w:style>
  <w:style w:type="paragraph" w:customStyle="1" w:styleId="BBDF3D689F6B4E68AFE63C5B27458519">
    <w:name w:val="BBDF3D689F6B4E68AFE63C5B27458519"/>
    <w:rsid w:val="00CE3876"/>
  </w:style>
  <w:style w:type="paragraph" w:customStyle="1" w:styleId="A649DD84A4D84861B6C820F0B3B69E22">
    <w:name w:val="A649DD84A4D84861B6C820F0B3B69E22"/>
    <w:rsid w:val="00CE3876"/>
  </w:style>
  <w:style w:type="paragraph" w:customStyle="1" w:styleId="42DCF7D990CF4E7A9179F64011C67BF1">
    <w:name w:val="42DCF7D990CF4E7A9179F64011C67BF1"/>
    <w:rsid w:val="00CE3876"/>
  </w:style>
  <w:style w:type="paragraph" w:customStyle="1" w:styleId="2715DC12B6C04D5EA0CEBC60483E24FB">
    <w:name w:val="2715DC12B6C04D5EA0CEBC60483E24FB"/>
    <w:rsid w:val="00CE3876"/>
  </w:style>
  <w:style w:type="paragraph" w:customStyle="1" w:styleId="90DBF9A4FBFC42688F4FAA35C2F9D680">
    <w:name w:val="90DBF9A4FBFC42688F4FAA35C2F9D680"/>
    <w:rsid w:val="00CE3876"/>
  </w:style>
  <w:style w:type="paragraph" w:customStyle="1" w:styleId="5B0F3F49F3F44461A54E031ACD642962">
    <w:name w:val="5B0F3F49F3F44461A54E031ACD642962"/>
    <w:rsid w:val="00CE3876"/>
  </w:style>
  <w:style w:type="paragraph" w:customStyle="1" w:styleId="1B0360D72A0B4BFFAB3F93F0CB0CC5C2">
    <w:name w:val="1B0360D72A0B4BFFAB3F93F0CB0CC5C2"/>
    <w:rsid w:val="00CE3876"/>
  </w:style>
  <w:style w:type="paragraph" w:customStyle="1" w:styleId="DD44DC351E504F40B502E51541B0A92D">
    <w:name w:val="DD44DC351E504F40B502E51541B0A92D"/>
    <w:rsid w:val="00CE3876"/>
  </w:style>
  <w:style w:type="paragraph" w:customStyle="1" w:styleId="B15C2E41C3964CC29B487DB8F975E050">
    <w:name w:val="B15C2E41C3964CC29B487DB8F975E050"/>
    <w:rsid w:val="00CE3876"/>
  </w:style>
  <w:style w:type="paragraph" w:customStyle="1" w:styleId="8145BD51EB3E45A0A8A3F4FB3A2D5EAE">
    <w:name w:val="8145BD51EB3E45A0A8A3F4FB3A2D5EAE"/>
    <w:rsid w:val="00CE3876"/>
  </w:style>
  <w:style w:type="paragraph" w:customStyle="1" w:styleId="59F3232D12FD40F688C1E432CD706EEB">
    <w:name w:val="59F3232D12FD40F688C1E432CD706EEB"/>
    <w:rsid w:val="00CE3876"/>
  </w:style>
  <w:style w:type="paragraph" w:customStyle="1" w:styleId="F1F3F4BD49254552A39F8639892D4B60">
    <w:name w:val="F1F3F4BD49254552A39F8639892D4B60"/>
    <w:rsid w:val="00CE3876"/>
  </w:style>
  <w:style w:type="paragraph" w:customStyle="1" w:styleId="BF66BB2BFC31440D8832585F9D39B70B">
    <w:name w:val="BF66BB2BFC31440D8832585F9D39B70B"/>
    <w:rsid w:val="00A35D9B"/>
  </w:style>
  <w:style w:type="paragraph" w:customStyle="1" w:styleId="E673EF6B849843A68E25915E10B7B081">
    <w:name w:val="E673EF6B849843A68E25915E10B7B081"/>
    <w:rsid w:val="00181E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Tur02</b:Tag>
    <b:SourceType>JournalArticle</b:SourceType>
    <b:Guid>{CD53E6BB-9FD4-994F-8395-FB8DDF26E22C}</b:Guid>
    <b:Title>Thumbs Up or Thumbs Down? Semantic Orientation Applied to Unsupervised Classification of Reviews</b:Title>
    <b:Year>2002</b:Year>
    <b:Month>dec</b:Month>
    <b:Author>
      <b:Author>
        <b:NameList>
          <b:Person>
            <b:Last>Turney</b:Last>
            <b:First>Peter</b:First>
            <b:Middle>D</b:Middle>
          </b:Person>
        </b:NameList>
      </b:Author>
    </b:Author>
    <b:JournalName>eprint arXiv:cs/0212032</b:JournalName>
    <b:Pages>417-424</b:Pages>
    <b:RefOrder>1</b:RefOrder>
  </b:Source>
  <b:Source>
    <b:Tag>BoP02</b:Tag>
    <b:SourceType>ConferenceProceedings</b:SourceType>
    <b:Guid>{A2BCC0C7-CCC7-0C45-BB89-082D2735ACC4}</b:Guid>
    <b:Title>Thumbs Up? Sentiment Classification Using Machine Learning Techniques</b:Title>
    <b:Year>2002</b:Year>
    <b:Pages>79-86</b:Pages>
    <b:Author>
      <b:Author>
        <b:NameList>
          <b:Person>
            <b:Last>Pang</b:Last>
            <b:First>Bo</b:First>
          </b:Person>
          <b:Person>
            <b:Last>Lee</b:Last>
            <b:First>Lillian</b:First>
          </b:Person>
          <b:Person>
            <b:Last>Vaithyanathan</b:Last>
            <b:First>Shivakumar</b:First>
          </b:Person>
        </b:NameList>
      </b:Author>
    </b:Author>
    <b:ConferenceName>Proceedings of EMNLP</b:ConferenceName>
    <b:RefOrder>2</b:RefOrder>
  </b:Source>
  <b:Source>
    <b:Tag>May14</b:Tag>
    <b:SourceType>DocumentFromInternetSite</b:SourceType>
    <b:Guid>{4540B878-FB3F-F341-AA67-EE289C92BB0B}</b:Guid>
    <b:Title>Who cares about sarcastic tweets? investigating the impact of sarcasm on sentiment analysis</b:Title>
    <b:ConferenceName>Proceedings of LREC</b:ConferenceName>
    <b:Year>2014</b:Year>
    <b:Author>
      <b:Author>
        <b:NameList>
          <b:Person>
            <b:Last>Maynard</b:Last>
            <b:First>Diana</b:First>
          </b:Person>
          <b:Person>
            <b:Last>Greenwood</b:Last>
            <b:Middle>A</b:Middle>
            <b:First>Mark</b:First>
          </b:Person>
        </b:NameList>
      </b:Author>
    </b:Author>
    <b:InternetSiteTitle>Proceedings of LREC</b:InternetSiteTitle>
    <b:URL>http://www.lrec-conf.org/proceedings/lrec2014/pdf/67_Paper.pdf</b:URL>
    <b:Month>May</b:Month>
    <b:RefOrder>3</b:RefOrder>
  </b:Source>
  <b:Source>
    <b:Tag>Lie13</b:Tag>
    <b:SourceType>DocumentFromInternetSite</b:SourceType>
    <b:Guid>{5948A133-E157-3D4B-A07A-62A7020507D8}</b:Guid>
    <b:Author>
      <b:Author>
        <b:NameList>
          <b:Person>
            <b:Last>Liebrecht</b:Last>
            <b:First>C.C.</b:First>
          </b:Person>
          <b:Person>
            <b:Last>Kunneman</b:Last>
            <b:First>F.A.</b:First>
          </b:Person>
          <b:Person>
            <b:Last>Bosch</b:Last>
            <b:First>A.P.J.</b:First>
            <b:Middle>van den</b:Middle>
          </b:Person>
        </b:NameList>
      </b:Author>
      <b:ProducerName>
        <b:NameList>
          <b:Person>
            <b:Last>New Brunswick</b:Last>
            <b:First>NJ</b:First>
            <b:Middle>: ACL</b:Middle>
          </b:Person>
        </b:NameList>
      </b:ProducerName>
    </b:Author>
    <b:Title>The perfect solution for detecting sarcasm in tweets #not</b:Title>
    <b:URL>http://hdl.handle.net/2066/112949</b:URL>
    <b:Year>2013</b:Year>
    <b:Month>June</b:Month>
    <b:Day>14</b:Day>
    <b:Comments>4th Workshop on Computational Approaches to Subjectivity, Sentiment and Social Media Analysis (WASSA-2013)</b:Comments>
    <b:RefOrder>4</b:RefOrder>
  </b:Source>
  <b:Source>
    <b:Tag>Pra09</b:Tag>
    <b:SourceType>JournalArticle</b:SourceType>
    <b:Guid>{DC90E07B-7005-E642-92AE-68D102E3F68E}</b:Guid>
    <b:Author>
      <b:Author>
        <b:NameList>
          <b:Person>
            <b:Last>Prabowo</b:Last>
            <b:First>Rudy</b:First>
          </b:Person>
          <b:Person>
            <b:Last>Thelwall</b:Last>
            <b:First>Mike</b:First>
          </b:Person>
        </b:NameList>
      </b:Author>
    </b:Author>
    <b:Title>Sentiment analysis: A combined approach</b:Title>
    <b:Year>2009</b:Year>
    <b:Comments>http://www.cyberemotions.eu/rudy-sentiment-preprint.pdf</b:Comments>
    <b:JournalName>Journal of Informetrics 3.2</b:JournalName>
    <b:Pages>143-157</b:Pages>
    <b:RefOrder>5</b:RefOrder>
  </b:Source>
  <b:Source>
    <b:Tag>Soc13</b:Tag>
    <b:SourceType>DocumentFromInternetSite</b:SourceType>
    <b:Guid>{17ABD611-727A-CE42-84DC-C390DD4AEBE1}</b:Guid>
    <b:Author>
      <b:Author>
        <b:NameList>
          <b:Person>
            <b:Last>Socher</b:Last>
            <b:First>Richard</b:First>
          </b:Person>
          <b:Person>
            <b:Last>Perelygin</b:Last>
            <b:First>Alex</b:First>
          </b:Person>
          <b:Person>
            <b:Last>Wu</b:Last>
            <b:First>Jean</b:First>
            <b:Middle>Y</b:Middle>
          </b:Person>
          <b:Person>
            <b:Last>Chuang</b:Last>
            <b:First>Jason</b:First>
          </b:Person>
          <b:Person>
            <b:Last>Manning</b:Last>
            <b:First>Christopher</b:First>
            <b:Middle>D</b:Middle>
          </b:Person>
          <b:Person>
            <b:Last>Ng</b:Last>
            <b:First>Andrew</b:First>
            <b:Middle>Y</b:Middle>
          </b:Person>
          <b:Person>
            <b:Last>Potts</b:Last>
            <b:First>Christopher</b:First>
          </b:Person>
        </b:NameList>
      </b:Author>
    </b:Author>
    <b:Title>Recursive Deep Models for Semantic Compositionality Over a Sentiment Treebank</b:Title>
    <b:InternetSiteTitle>The Stanford Natural Language Processing Group</b:InternetSiteTitle>
    <b:URL>http://nlp.stanford.edu/~socherr/EMNLP2013_RNTN.pdf</b:URL>
    <b:Year>2013</b:Year>
    <b:Month>10</b:Month>
    <b:YearAccessed>2015</b:YearAccessed>
    <b:MonthAccessed>04</b:MonthAccessed>
    <b:DayAccessed>16</b:DayAccessed>
    <b:RefOrder>6</b:RefOrder>
  </b:Source>
  <b:Source>
    <b:Tag>Hea08</b:Tag>
    <b:SourceType>ConferenceProceedings</b:SourceType>
    <b:Guid>{258A1BF2-0C8D-4AF6-8732-ECDDA49854B1}</b:Guid>
    <b:LCID>2115</b:LCID>
    <b:Author>
      <b:Author>
        <b:NameList>
          <b:Person>
            <b:Last>Hearst</b:Last>
            <b:First>Marti</b:First>
            <b:Middle>A.</b:Middle>
          </b:Person>
          <b:Person>
            <b:Last>Rosner</b:Last>
            <b:First>Daniela</b:First>
          </b:Person>
        </b:NameList>
      </b:Author>
    </b:Author>
    <b:Title>Tag clouds: Data analysis tool or social signaller?</b:Title>
    <b:Year>2008</b:Year>
    <b:Publisher>IEEE</b:Publisher>
    <b:Pages>160-160</b:Pages>
    <b:ConferenceName>Hawaii International Conference on System Sciences, Proceedings of the 41st Annual</b:ConferenceName>
    <b:RefOrder>7</b:RefOrder>
  </b:Source>
  <b:Source>
    <b:Tag>Tuf83</b:Tag>
    <b:SourceType>Book</b:SourceType>
    <b:Guid>{816DB737-E786-4D0F-AB23-D138864C1E2B}</b:Guid>
    <b:LCID>2115</b:LCID>
    <b:Author>
      <b:Author>
        <b:NameList>
          <b:Person>
            <b:Last>Tufte</b:Last>
            <b:First>Edward</b:First>
            <b:Middle>R.</b:Middle>
          </b:Person>
          <b:Person>
            <b:Last>Graves-Morris</b:Last>
            <b:First>P.</b:First>
            <b:Middle>R.</b:Middle>
          </b:Person>
        </b:NameList>
      </b:Author>
    </b:Author>
    <b:Title>The Visual Display of Quantitative Information. Vol. 2</b:Title>
    <b:Year>1983</b:Year>
    <b:City>Cheshire, CT</b:City>
    <b:Publisher>Graphics Press</b:Publisher>
    <b:RefOrder>8</b:RefOrder>
  </b:Source>
  <b:Source>
    <b:Tag>Cle85</b:Tag>
    <b:SourceType>JournalArticle</b:SourceType>
    <b:Guid>{309A7318-7763-4C3E-A835-CA13E875CBFA}</b:Guid>
    <b:LCID>2115</b:LCID>
    <b:Author>
      <b:Author>
        <b:NameList>
          <b:Person>
            <b:Last>Cleveland</b:Last>
            <b:First>William</b:First>
            <b:Middle>S.</b:Middle>
          </b:Person>
          <b:Person>
            <b:Last>McGill</b:Last>
            <b:First>Robert</b:First>
          </b:Person>
        </b:NameList>
      </b:Author>
    </b:Author>
    <b:Title>Graphical Perception and Graphical Methods for Analyzing Scientific Data</b:Title>
    <b:Year>1985</b:Year>
    <b:JournalName>Science 229(4716)</b:JournalName>
    <b:Pages>828-833</b:Pages>
    <b:RefOrder>9</b:RefOrder>
  </b:Source>
  <b:Source>
    <b:Tag>Che07</b:Tag>
    <b:SourceType>Book</b:SourceType>
    <b:Guid>{806DDF9E-A431-4EC3-BC8F-F2C4B710D754}</b:Guid>
    <b:LCID>2115</b:LCID>
    <b:Author>
      <b:Author>
        <b:NameList>
          <b:Person>
            <b:Last>Chen</b:Last>
            <b:First>Chun-houh</b:First>
          </b:Person>
          <b:Person>
            <b:Last>Härdle</b:Last>
            <b:First>Wolfgang</b:First>
            <b:Middle>Karl</b:Middle>
          </b:Person>
          <b:Person>
            <b:Last>Unwin</b:Last>
            <b:First>Antony</b:First>
          </b:Person>
        </b:NameList>
      </b:Author>
    </b:Author>
    <b:Title>Handbook of Data Visualization</b:Title>
    <b:Year>2007</b:Year>
    <b:Publisher>Springer Science &amp; Business Media</b:Publisher>
    <b:RefOrder>10</b:RefOrder>
  </b:Source>
  <b:Source>
    <b:Tag>Van01</b:Tag>
    <b:SourceType>Book</b:SourceType>
    <b:Guid>{3E8A7E76-39AA-443D-A5F9-7B2E78857C51}</b:Guid>
    <b:LCID>2115</b:LCID>
    <b:Author>
      <b:Author>
        <b:NameList>
          <b:Person>
            <b:Last>Van Leeuwen</b:Last>
            <b:First>T</b:First>
          </b:Person>
          <b:Person>
            <b:Last>Jewitt</b:Last>
            <b:First>C.</b:First>
            <b:Middle>(Eds.)</b:Middle>
          </b:Person>
        </b:NameList>
      </b:Author>
    </b:Author>
    <b:Title>The Handbook of Visual Analysis</b:Title>
    <b:Year>2001</b:Year>
    <b:Publisher>Sage</b:Publisher>
    <b:RefOrder>11</b:RefOrder>
  </b:Source>
  <b:Source>
    <b:Tag>Dan08</b:Tag>
    <b:SourceType>InternetSite</b:SourceType>
    <b:Guid>{5269DE98-8069-4F73-BE62-C1EF66BE31EE}</b:Guid>
    <b:LCID>2115</b:LCID>
    <b:Author>
      <b:Author>
        <b:NameList>
          <b:Person>
            <b:Last>Tunkelang</b:Last>
            <b:First>Daniel</b:First>
          </b:Person>
        </b:NameList>
      </b:Author>
    </b:Author>
    <b:Title>Tag Clouds: the Good, the Bad, and the Ugly</b:Title>
    <b:Year>2008</b:Year>
    <b:InternetSiteTitle>The Noisy Channel</b:InternetSiteTitle>
    <b:Month>Oct</b:Month>
    <b:Day>21</b:Day>
    <b:URL>http://thenoisychannel.com/2008/10/21/tag-clouds-the-good-the-bad-and-the-ugly</b:URL>
    <b:RefOrder>12</b:RefOrder>
  </b:Source>
  <b:Source>
    <b:Tag>Cui11</b:Tag>
    <b:SourceType>ArticleInAPeriodical</b:SourceType>
    <b:Guid>{866B6018-6E3F-4219-8BF9-8C85D89D313A}</b:Guid>
    <b:LCID>2115</b:LCID>
    <b:Author>
      <b:Author>
        <b:NameList>
          <b:Person>
            <b:Last>Cui</b:Last>
            <b:First>Weiwei</b:First>
          </b:Person>
          <b:Person>
            <b:Last>Liu</b:Last>
            <b:First>Shixia</b:First>
          </b:Person>
          <b:Person>
            <b:Last>Tan</b:Last>
            <b:First>Li</b:First>
          </b:Person>
          <b:Person>
            <b:Last>Shi</b:Last>
            <b:First>Conglei</b:First>
          </b:Person>
          <b:Person>
            <b:Last>Song</b:Last>
            <b:First>Yangqiu</b:First>
          </b:Person>
          <b:Person>
            <b:Last>Gao</b:Last>
            <b:First>Zekai</b:First>
          </b:Person>
          <b:Person>
            <b:Last>Qu</b:Last>
            <b:First>Huamin</b:First>
          </b:Person>
          <b:Person>
            <b:Last>Tong</b:Last>
            <b:First>Xin</b:First>
          </b:Person>
        </b:NameList>
      </b:Author>
    </b:Author>
    <b:Title>Textflow: Towards better understanding of evolving topics in text</b:Title>
    <b:Year>2011</b:Year>
    <b:Month>Dec</b:Month>
    <b:PeriodicalTitle>Visualization and Computer Graphics, IEEE Transactions on</b:PeriodicalTitle>
    <b:Pages>2412-2421</b:Pages>
    <b:RefOrder>13</b:RefOrder>
  </b:Source>
  <b:Source>
    <b:Tag>Wis95</b:Tag>
    <b:SourceType>ConferenceProceedings</b:SourceType>
    <b:Guid>{CBFD4EC6-D222-4F9E-83B4-9F8EFE2EBA0A}</b:Guid>
    <b:LCID>2115</b:LCID>
    <b:Author>
      <b:Author>
        <b:NameList>
          <b:Person>
            <b:Last>Wise</b:Last>
            <b:First>James</b:First>
            <b:Middle>A.</b:Middle>
          </b:Person>
          <b:Person>
            <b:Last>Thomas</b:Last>
            <b:First>James</b:First>
            <b:Middle>J.</b:Middle>
          </b:Person>
          <b:Person>
            <b:Last>Pennock</b:Last>
            <b:First>Kelly</b:First>
          </b:Person>
          <b:Person>
            <b:Last>Lantrip</b:Last>
            <b:First>David</b:First>
          </b:Person>
          <b:Person>
            <b:Last>Pottier</b:Last>
            <b:First>Marc</b:First>
          </b:Person>
          <b:Person>
            <b:Last>Schur</b:Last>
            <b:First>Anne</b:First>
          </b:Person>
          <b:Person>
            <b:Last>Crow</b:Last>
            <b:First>Vern</b:First>
          </b:Person>
        </b:NameList>
      </b:Author>
    </b:Author>
    <b:Title>Visualizing the non-visual: spatial analysis and interaction with information from text documents</b:Title>
    <b:Year>1995</b:Year>
    <b:Pages>51-58</b:Pages>
    <b:City>Atlanta, GA, USA</b:City>
    <b:Publisher>IEEE</b:Publisher>
    <b:RefOrder>14</b:RefOrder>
  </b:Source>
  <b:Source>
    <b:Tag>For05</b:Tag>
    <b:SourceType>Report</b:SourceType>
    <b:Guid>{92581B85-AD88-4D58-9E34-D8134EB2F622}</b:Guid>
    <b:LCID>2115</b:LCID>
    <b:Author>
      <b:Author>
        <b:NameList>
          <b:Person>
            <b:Last>Fortuna</b:Last>
            <b:First>Blaz</b:First>
          </b:Person>
          <b:Person>
            <b:Last>Mladenić</b:Last>
            <b:First>Dunja</b:First>
          </b:Person>
          <b:Person>
            <b:Last>Grobelnik</b:Last>
            <b:First>Marko</b:First>
          </b:Person>
        </b:NameList>
      </b:Author>
    </b:Author>
    <b:Title>Visualization of Text Document Corpus</b:Title>
    <b:Year>2005</b:Year>
    <b:URL>http://eprints.pascal-network.org/archive/00001197/01/FortunaDocumentAtlas.pdf</b:URL>
    <b:RefOrder>15</b:RefOrder>
  </b:Source>
  <b:Source>
    <b:Tag>Fri</b:Tag>
    <b:SourceType>BookSection</b:SourceType>
    <b:Guid>{ECDBF715-0415-C24A-9A47-27E4D13DF8EA}</b:Guid>
    <b:Title>A Brief History of Data Visualization</b:Title>
    <b:Publisher>Springer-Verlag</b:Publisher>
    <b:Author>
      <b:Author>
        <b:NameList>
          <b:Person>
            <b:Last>Friendly</b:Last>
            <b:First>Michael</b:First>
          </b:Person>
        </b:NameList>
      </b:Author>
      <b:Editor>
        <b:NameList>
          <b:Person>
            <b:Last>Chen</b:Last>
            <b:First>C.</b:First>
          </b:Person>
          <b:Person>
            <b:Last>Hardle</b:Last>
            <b:First>W.</b:First>
          </b:Person>
          <b:Person>
            <b:Last>Unwin</b:Last>
            <b:First>A</b:First>
          </b:Person>
        </b:NameList>
      </b:Editor>
    </b:Author>
    <b:BookTitle>Handbook of Computational Statistics: Data Visualization</b:BookTitle>
    <b:Year>2006</b:Year>
    <b:Volume>III</b:Volume>
    <b:RefOrder>16</b:RefOrder>
  </b:Source>
  <b:Source>
    <b:Tag>Mir14</b:Tag>
    <b:SourceType>JournalArticle</b:SourceType>
    <b:Guid>{C69761FD-5D83-4F09-A42B-8A17500E360A}</b:Guid>
    <b:LCID>2115</b:LCID>
    <b:Author>
      <b:Author>
        <b:NameList>
          <b:Person>
            <b:Last>Mirchevska</b:Last>
            <b:First>Violeta</b:First>
          </b:Person>
        </b:NameList>
      </b:Author>
    </b:Author>
    <b:Title>Classifier Generation by Combining Domain Knowledge and Machine Learning</b:Title>
    <b:Year>2014</b:Year>
    <b:JournalName>Informatica</b:JournalName>
    <b:Issue>38.1</b:Issue>
    <b:RefOrder>17</b:RefOrder>
  </b:Source>
  <b:Source>
    <b:Tag>Rae12</b:Tag>
    <b:SourceType>Report</b:SourceType>
    <b:Guid>{FB149D79-2BEC-4F73-93FA-61DE99DA131A}</b:Guid>
    <b:LCID>2115</b:LCID>
    <b:Author>
      <b:Author>
        <b:NameList>
          <b:Person>
            <b:Last>Rae</b:Last>
            <b:First>Adam</b:First>
          </b:Person>
        </b:NameList>
      </b:Author>
    </b:Author>
    <b:Title>Exploiting Social Networks for Recommendation in Online Image Sharing Systems</b:Title>
    <b:Year>2012</b:Year>
    <b:Publisher>The Open University</b:Publisher>
    <b:ThesisType>Doctoral Dissertation</b:ThesisType>
    <b:RefOrder>18</b:RefOrder>
  </b:Source>
  <b:Source>
    <b:Tag>Ran11</b:Tag>
    <b:SourceType>JournalArticle</b:SourceType>
    <b:Guid>{2824C0C9-1760-4935-B5D3-11988C37E3E4}</b:Guid>
    <b:LCID>2115</b:LCID>
    <b:Author>
      <b:Author>
        <b:NameList>
          <b:Person>
            <b:Last>Ranganathan</b:Last>
            <b:First>Parthasarathy</b:First>
          </b:Person>
        </b:NameList>
      </b:Author>
    </b:Author>
    <b:Title>THE DATA EXPLOSION</b:Title>
    <b:Year>2011</b:Year>
    <b:Publisher>IEEE</b:Publisher>
    <b:Month>January</b:Month>
    <b:RefOrder>19</b:RefOrder>
  </b:Source>
  <b:Source>
    <b:Tag>How08</b:Tag>
    <b:SourceType>Book</b:SourceType>
    <b:Guid>{BDD5B5D2-679E-457D-B921-63B4BE32638C}</b:Guid>
    <b:LCID>2115</b:LCID>
    <b:Author>
      <b:Author>
        <b:NameList>
          <b:Person>
            <b:Last>Howe</b:Last>
            <b:First>Jeff</b:First>
          </b:Person>
        </b:NameList>
      </b:Author>
    </b:Author>
    <b:Title>Crowdsourcing: How the power of the crowd is driving the future of business</b:Title>
    <b:Year>2008</b:Year>
    <b:Publisher>Random House</b:Publisher>
    <b:RefOrder>20</b:RefOrder>
  </b:Source>
  <b:Source>
    <b:Tag>Bei09</b:Tag>
    <b:SourceType>ConferenceProceedings</b:SourceType>
    <b:Guid>{2B2FDFB4-2239-42E7-BFF5-EA4FFB5F2EC7}</b:Guid>
    <b:LCID>2115</b:LCID>
    <b:Author>
      <b:Author>
        <b:NameList>
          <b:Person>
            <b:Last>Beigman</b:Last>
            <b:First>Eyal</b:First>
          </b:Person>
          <b:Person>
            <b:Last>Klebanov</b:Last>
            <b:First>Beata</b:First>
            <b:Middle>Beigman</b:Middle>
          </b:Person>
        </b:NameList>
      </b:Author>
    </b:Author>
    <b:Title>Learning with annotation noise</b:Title>
    <b:Year>2009</b:Year>
    <b:City>Stroudsburg, PA</b:City>
    <b:Publisher>Association for Computational Linguistics</b:Publisher>
    <b:Pages>280-287</b:Pages>
    <b:ConferenceName>Proceedings of the Joint Conference of the 47th Annual Meeting of the ACL and the 4th International Joint Conference on Natural Language Processing of the AFNLP: Volume 1 - Volume 1</b:ConferenceName>
    <b:RefOrder>21</b:RefOrder>
  </b:Source>
  <b:Source>
    <b:Tag>Hsu09</b:Tag>
    <b:SourceType>ConferenceProceedings</b:SourceType>
    <b:Guid>{CFDBC071-FC44-41F9-86E4-719F1CB403D2}</b:Guid>
    <b:LCID>2115</b:LCID>
    <b:Author>
      <b:Author>
        <b:NameList>
          <b:Person>
            <b:Last>Hsueh</b:Last>
            <b:First>Pei-Yun</b:First>
          </b:Person>
          <b:Person>
            <b:Last>Melville</b:Last>
            <b:First>Prem</b:First>
          </b:Person>
          <b:Person>
            <b:Last>Sindhwani</b:Last>
            <b:First>Vikas</b:First>
          </b:Person>
        </b:NameList>
      </b:Author>
    </b:Author>
    <b:Title>Data quality from crowdsourcing: a study of annotation selection criteria</b:Title>
    <b:Pages>27-35</b:Pages>
    <b:Year>2009</b:Year>
    <b:ConferenceName>Proceedings of the NAACL HLT 2009 workshop on active learning for natural language processing</b:ConferenceName>
    <b:City>Boulder, CO</b:City>
    <b:Publisher>Association for Computational Linguistics</b:Publisher>
    <b:RefOrder>22</b:RefOrder>
  </b:Source>
  <b:Source>
    <b:Tag>Pet09</b:Tag>
    <b:SourceType>DocumentFromInternetSite</b:SourceType>
    <b:Guid>{FAAFA7D6-4D2D-C74A-87C4-E4AD7F888C84}</b:Guid>
    <b:Title>PhD Thesis: Collaborative Information Visualization in Co-located Environments</b:Title>
    <b:Year>2009</b:Year>
    <b:Author>
      <b:Author>
        <b:NameList>
          <b:Person>
            <b:Last>Isenberg</b:Last>
            <b:First>Petra</b:First>
          </b:Person>
        </b:NameList>
      </b:Author>
    </b:Author>
    <b:InternetSiteTitle>http://petra.isenberg.cc/</b:InternetSiteTitle>
    <b:URL>http://petra.isenberg.cc/wiki/pmwiki.php?n=MyUniversity.PhDThesis</b:URL>
    <b:Month>12</b:Month>
    <b:Day>01</b:Day>
    <b:YearAccessed>2016</b:YearAccessed>
    <b:MonthAccessed>02</b:MonthAccessed>
    <b:DayAccessed>01</b:DayAccessed>
    <b:RefOrder>23</b:RefOrder>
  </b:Source>
  <b:Source>
    <b:Tag>Wat05</b:Tag>
    <b:SourceType>ConferenceProceedings</b:SourceType>
    <b:Guid>{A250E639-83AF-5548-91D6-920298C85380}</b:Guid>
    <b:Title>Baby names, visualization, and social data analysis</b:Title>
    <b:Year>2005</b:Year>
    <b:Author>
      <b:Author>
        <b:NameList>
          <b:Person>
            <b:Last>Wattenberg</b:Last>
            <b:First>Martin</b:First>
          </b:Person>
        </b:NameList>
      </b:Author>
    </b:Author>
    <b:Publisher>IEEE</b:Publisher>
    <b:City>Minneapolis</b:City>
    <b:Pages>1-7</b:Pages>
    <b:ConferenceName>IEEE Symposium on Information Visualization</b:ConferenceName>
    <b:RefOrder>24</b:RefOrder>
  </b:Source>
  <b:Source>
    <b:Tag>Car99</b:Tag>
    <b:SourceType>Book</b:SourceType>
    <b:Guid>{C1229C0C-2EDB-F343-BC83-4867CEFCCF05}</b:Guid>
    <b:Title>Readings in Information Visualization: Using Vision to Think (Interactive Technologies)</b:Title>
    <b:Publisher>Morgan Kaufmann Publishers</b:Publisher>
    <b:City>San Francisco</b:City>
    <b:Year>1999</b:Year>
    <b:Author>
      <b:Author>
        <b:NameList>
          <b:Person>
            <b:Last>Card</b:Last>
            <b:First>Stuart</b:First>
          </b:Person>
          <b:Person>
            <b:Last>Mackinlay</b:Last>
            <b:Middle>D</b:Middle>
            <b:First>Jock</b:First>
          </b:Person>
          <b:Person>
            <b:Last>Shneiderman</b:Last>
            <b:First>Ben</b:First>
          </b:Person>
        </b:NameList>
      </b:Author>
    </b:Author>
    <b:RefOrder>25</b:RefOrder>
  </b:Source>
  <b:Source>
    <b:Tag>Mar99</b:Tag>
    <b:SourceType>ConferenceProceedings</b:SourceType>
    <b:Guid>{A9E004CB-2DC8-CA42-AA85-BED813D4A24C}</b:Guid>
    <b:Title>Untangling Text Data Mining</b:Title>
    <b:City>College Park, Maryland</b:City>
    <b:Publisher>Association for Computational Linguistics</b:Publisher>
    <b:Year>1999</b:Year>
    <b:Pages>3-10</b:Pages>
    <b:StandardNumber>10.3115/1034678.1034679</b:StandardNumber>
    <b:Author>
      <b:Author>
        <b:NameList>
          <b:Person>
            <b:Last>Hearst</b:Last>
            <b:First>Marti</b:First>
            <b:Middle>A.</b:Middle>
          </b:Person>
        </b:NameList>
      </b:Author>
    </b:Author>
    <b:ConferenceName>Proceedings of ACL'99: the 37th Annual Meeting of the Association for Computational Linguistics</b:ConferenceName>
    <b:RefOrder>26</b:RefOrder>
  </b:Source>
</b:Sources>
</file>

<file path=customXml/itemProps1.xml><?xml version="1.0" encoding="utf-8"?>
<ds:datastoreItem xmlns:ds="http://schemas.openxmlformats.org/officeDocument/2006/customXml" ds:itemID="{2A8B9005-F7B6-463E-BAF1-9489B627E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202312 Awareness Agent Study Technical Details Sheet.dotx</Template>
  <TotalTime>9</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Goddard</dc:creator>
  <cp:lastModifiedBy>David Goddard</cp:lastModifiedBy>
  <cp:revision>3</cp:revision>
  <cp:lastPrinted>2024-10-30T16:13:00Z</cp:lastPrinted>
  <dcterms:created xsi:type="dcterms:W3CDTF">2024-10-30T16:13:00Z</dcterms:created>
  <dcterms:modified xsi:type="dcterms:W3CDTF">2024-10-30T16:14:00Z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